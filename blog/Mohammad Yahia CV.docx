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692703" w:rsidRPr="00CF1A49" w14:paraId="3A027DB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62F135" w14:textId="548C2F4F" w:rsidR="00692703" w:rsidRPr="00EC0F11" w:rsidRDefault="0067739F" w:rsidP="00EC0F11">
            <w:pPr>
              <w:pStyle w:val="Title"/>
            </w:pPr>
            <w:bookmarkStart w:id="0" w:name="_Hlk531758141"/>
            <w:r w:rsidRPr="00EC0F11">
              <w:t>Mohammad</w:t>
            </w:r>
            <w:r w:rsidR="00692703" w:rsidRPr="00EC0F11">
              <w:t xml:space="preserve"> </w:t>
            </w:r>
            <w:r w:rsidRPr="00EC0F11">
              <w:rPr>
                <w:rStyle w:val="IntenseEmphasis"/>
                <w:b w:val="0"/>
                <w:iCs w:val="0"/>
                <w:color w:val="595959" w:themeColor="text1" w:themeTint="A6"/>
              </w:rPr>
              <w:t>Yahia Jad</w:t>
            </w:r>
          </w:p>
          <w:p w14:paraId="18CC4E81" w14:textId="77777777" w:rsidR="00692703" w:rsidRPr="00CF1A49" w:rsidRDefault="0067739F" w:rsidP="00913946">
            <w:pPr>
              <w:pStyle w:val="ContactInfo"/>
              <w:contextualSpacing w:val="0"/>
            </w:pPr>
            <w:r>
              <w:t>New Cairo, Egypt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7A4D1A9E19A4009843D59F0D84707B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34FD4">
              <w:rPr>
                <w:szCs w:val="32"/>
              </w:rPr>
              <w:t>+201099631638</w:t>
            </w:r>
          </w:p>
          <w:p w14:paraId="70EC72F1" w14:textId="73EBE5BA" w:rsidR="00692703" w:rsidRPr="00CF1A49" w:rsidRDefault="0067739F" w:rsidP="00913946">
            <w:pPr>
              <w:pStyle w:val="ContactInfoEmphasis"/>
              <w:contextualSpacing w:val="0"/>
            </w:pPr>
            <w:r w:rsidRPr="00C34FD4">
              <w:rPr>
                <w:szCs w:val="32"/>
              </w:rPr>
              <w:t>mohammad.yahia.jad@gmail.com</w:t>
            </w:r>
            <w:r w:rsidR="00692703" w:rsidRPr="00CF1A49">
              <w:t xml:space="preserve"> </w:t>
            </w:r>
          </w:p>
        </w:tc>
      </w:tr>
      <w:tr w:rsidR="009571D8" w:rsidRPr="00CF1A49" w14:paraId="153112EF" w14:textId="77777777" w:rsidTr="00692703">
        <w:tc>
          <w:tcPr>
            <w:tcW w:w="9360" w:type="dxa"/>
            <w:tcMar>
              <w:top w:w="432" w:type="dxa"/>
            </w:tcMar>
          </w:tcPr>
          <w:p w14:paraId="0C9D9A31" w14:textId="0E6A4AC4" w:rsidR="001755A8" w:rsidRPr="00CF1A49" w:rsidRDefault="001755A8" w:rsidP="00913946">
            <w:pPr>
              <w:contextualSpacing w:val="0"/>
            </w:pPr>
          </w:p>
        </w:tc>
      </w:tr>
    </w:tbl>
    <w:p w14:paraId="16B01918" w14:textId="77777777" w:rsidR="004E01EB" w:rsidRPr="00CF1A49" w:rsidRDefault="007C03E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9316A55574C4A56A23F0621C2F7EE22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6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536"/>
        <w:gridCol w:w="7395"/>
      </w:tblGrid>
      <w:tr w:rsidR="00766186" w:rsidRPr="00CF1A49" w14:paraId="2E1FAD13" w14:textId="77777777" w:rsidTr="00BB2BB1">
        <w:tc>
          <w:tcPr>
            <w:tcW w:w="1255" w:type="dxa"/>
          </w:tcPr>
          <w:p w14:paraId="6D07BB8E" w14:textId="6C56C6C1" w:rsidR="00BB2BB1" w:rsidRDefault="00BB2BB1" w:rsidP="00BB2BB1">
            <w:pPr>
              <w:pStyle w:val="Heading3"/>
              <w:jc w:val="center"/>
              <w:outlineLvl w:val="2"/>
            </w:pPr>
            <w:r>
              <w:rPr>
                <w:noProof/>
              </w:rPr>
              <w:drawing>
                <wp:inline distT="0" distB="0" distL="0" distR="0" wp14:anchorId="5813CD94" wp14:editId="1E7FBD94">
                  <wp:extent cx="609600" cy="581025"/>
                  <wp:effectExtent l="0" t="0" r="0" b="9525"/>
                  <wp:docPr id="14" name="Picture 14" descr="Etisalat Mis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salat Mis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00F40EDB" w14:textId="7CFF6662" w:rsidR="00BB2BB1" w:rsidRDefault="00BB2BB1" w:rsidP="006F78FB">
            <w:pPr>
              <w:pStyle w:val="Heading3"/>
              <w:contextualSpacing w:val="0"/>
              <w:outlineLvl w:val="2"/>
            </w:pPr>
            <w:r>
              <w:t>jul 2016</w:t>
            </w:r>
            <w:r w:rsidRPr="00CF1A49">
              <w:t xml:space="preserve"> – </w:t>
            </w:r>
            <w:r>
              <w:t xml:space="preserve">present </w:t>
            </w:r>
          </w:p>
          <w:p w14:paraId="56303235" w14:textId="19E71EBD" w:rsidR="00BB2BB1" w:rsidRPr="00CF1A49" w:rsidRDefault="00BB2BB1" w:rsidP="00BB2BB1">
            <w:pPr>
              <w:pStyle w:val="Heading2"/>
              <w:contextualSpacing w:val="0"/>
              <w:outlineLvl w:val="1"/>
            </w:pPr>
            <w:r w:rsidRPr="00BB2BB1">
              <w:t>Systems Analyst</w:t>
            </w:r>
            <w:r w:rsidRPr="00CF1A49">
              <w:t xml:space="preserve">, </w:t>
            </w:r>
            <w:r>
              <w:rPr>
                <w:rStyle w:val="SubtleReference"/>
              </w:rPr>
              <w:t>Etisalat Misr</w:t>
            </w:r>
          </w:p>
          <w:p w14:paraId="5160C18C" w14:textId="3215BF04" w:rsidR="00766186" w:rsidRDefault="00766186" w:rsidP="00205323">
            <w:r>
              <w:t>Outsourced from ASSET Technology group</w:t>
            </w:r>
          </w:p>
          <w:p w14:paraId="423F5541" w14:textId="01B112FD" w:rsidR="00BB2BB1" w:rsidRDefault="00205323" w:rsidP="00205323">
            <w:r>
              <w:t xml:space="preserve">Working with </w:t>
            </w:r>
            <w:r w:rsidR="00515F32">
              <w:t>R</w:t>
            </w:r>
            <w:r>
              <w:t xml:space="preserve">isk </w:t>
            </w:r>
            <w:r w:rsidR="00515F32">
              <w:t>M</w:t>
            </w:r>
            <w:r>
              <w:t>anagement team on (Collection Application)</w:t>
            </w:r>
            <w:r w:rsidR="00515F32">
              <w:t xml:space="preserve">, part of </w:t>
            </w:r>
            <w:r w:rsidR="007C03EC">
              <w:t>Etisalat</w:t>
            </w:r>
            <w:r w:rsidR="00515F32">
              <w:t xml:space="preserve"> CRM, </w:t>
            </w:r>
            <w:r w:rsidR="00B64F7E">
              <w:t>to develop new business requirements and support other application phases (Deployment, configuration and customer support). Also integrating with other systems.</w:t>
            </w:r>
          </w:p>
          <w:p w14:paraId="4B7A4E6E" w14:textId="0B3EBD62" w:rsidR="00BB2BB1" w:rsidRDefault="00BB2BB1" w:rsidP="006F78FB">
            <w:pPr>
              <w:pStyle w:val="Heading3"/>
              <w:contextualSpacing w:val="0"/>
              <w:outlineLvl w:val="2"/>
            </w:pPr>
          </w:p>
        </w:tc>
      </w:tr>
      <w:tr w:rsidR="00766186" w:rsidRPr="00CF1A49" w14:paraId="5E6CFB91" w14:textId="77777777" w:rsidTr="00BB2BB1">
        <w:tc>
          <w:tcPr>
            <w:tcW w:w="1255" w:type="dxa"/>
          </w:tcPr>
          <w:p w14:paraId="5E7E20D7" w14:textId="19BC9F1A" w:rsidR="00BB2BB1" w:rsidRDefault="00766186" w:rsidP="001D0BF1">
            <w:pPr>
              <w:pStyle w:val="Heading3"/>
              <w:outlineLvl w:val="2"/>
            </w:pPr>
            <w:r>
              <w:rPr>
                <w:noProof/>
              </w:rPr>
              <w:drawing>
                <wp:inline distT="0" distB="0" distL="0" distR="0" wp14:anchorId="20E8A659" wp14:editId="7301FB8F">
                  <wp:extent cx="561975" cy="718997"/>
                  <wp:effectExtent l="0" t="0" r="0" b="0"/>
                  <wp:docPr id="20" name="Picture 20" descr="@fekracompu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@fekracompu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52" cy="74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6" w:type="dxa"/>
          </w:tcPr>
          <w:p w14:paraId="7CBF5F05" w14:textId="5CB31D76" w:rsidR="00BB2BB1" w:rsidRPr="00CF1A49" w:rsidRDefault="00BB2BB1" w:rsidP="001D0BF1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May 2018 [1 year 10 months]</w:t>
            </w:r>
          </w:p>
          <w:p w14:paraId="54AD3096" w14:textId="77777777" w:rsidR="00BB2BB1" w:rsidRPr="00CF1A49" w:rsidRDefault="00BB2BB1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Fekra Computers</w:t>
            </w:r>
          </w:p>
          <w:p w14:paraId="132DC861" w14:textId="2CE6A11B" w:rsidR="00BB2BB1" w:rsidRPr="00CF1A49" w:rsidRDefault="00BB2BB1" w:rsidP="001D0BF1">
            <w:pPr>
              <w:contextualSpacing w:val="0"/>
            </w:pPr>
            <w:r>
              <w:t xml:space="preserve">Responsible for designing, implementing, testing and marketing </w:t>
            </w:r>
            <w:proofErr w:type="spellStart"/>
            <w:r>
              <w:t>Fekra</w:t>
            </w:r>
            <w:proofErr w:type="spellEnd"/>
            <w:r>
              <w:t xml:space="preserve"> computers Islamic applications. Including Android apps, </w:t>
            </w:r>
            <w:r w:rsidR="00205323">
              <w:t>websites and databases</w:t>
            </w:r>
          </w:p>
        </w:tc>
      </w:tr>
      <w:tr w:rsidR="00766186" w:rsidRPr="00CF1A49" w14:paraId="074140B9" w14:textId="77777777" w:rsidTr="00BB2BB1">
        <w:tc>
          <w:tcPr>
            <w:tcW w:w="1255" w:type="dxa"/>
          </w:tcPr>
          <w:p w14:paraId="5C7DA2E6" w14:textId="77777777" w:rsidR="00BB2BB1" w:rsidRDefault="00BB2BB1" w:rsidP="00F61DF9">
            <w:pPr>
              <w:pStyle w:val="Heading3"/>
              <w:outlineLvl w:val="2"/>
            </w:pPr>
          </w:p>
        </w:tc>
        <w:tc>
          <w:tcPr>
            <w:tcW w:w="7676" w:type="dxa"/>
            <w:tcMar>
              <w:top w:w="216" w:type="dxa"/>
            </w:tcMar>
          </w:tcPr>
          <w:p w14:paraId="15FBCAB6" w14:textId="27BEC44E" w:rsidR="00BB2BB1" w:rsidRPr="00CF1A49" w:rsidRDefault="00BB2BB1" w:rsidP="00F61DF9">
            <w:pPr>
              <w:pStyle w:val="Heading3"/>
              <w:contextualSpacing w:val="0"/>
              <w:outlineLvl w:val="2"/>
            </w:pPr>
            <w:r>
              <w:t>jul 2015</w:t>
            </w:r>
            <w:r w:rsidRPr="00CF1A49">
              <w:t xml:space="preserve"> – </w:t>
            </w:r>
            <w:r>
              <w:t>aug 2015 [2 Months]</w:t>
            </w:r>
          </w:p>
          <w:p w14:paraId="779C6435" w14:textId="77777777" w:rsidR="00BB2BB1" w:rsidRPr="00CF1A49" w:rsidRDefault="00BB2BB1" w:rsidP="00F61DF9">
            <w:pPr>
              <w:pStyle w:val="Heading2"/>
              <w:contextualSpacing w:val="0"/>
              <w:outlineLvl w:val="1"/>
            </w:pPr>
            <w:r>
              <w:t>trainee</w:t>
            </w:r>
            <w:r w:rsidRPr="00CF1A49">
              <w:t xml:space="preserve">, </w:t>
            </w:r>
            <w:r>
              <w:rPr>
                <w:rStyle w:val="SubtleReference"/>
              </w:rPr>
              <w:t>Softlock</w:t>
            </w:r>
          </w:p>
          <w:p w14:paraId="45BD3905" w14:textId="67E33325" w:rsidR="00BB2BB1" w:rsidRPr="003920AD" w:rsidRDefault="00BB2BB1" w:rsidP="00F61DF9">
            <w:pPr>
              <w:rPr>
                <w:rtl/>
                <w:lang w:bidi="ar-EG"/>
              </w:rPr>
            </w:pPr>
            <w:r>
              <w:t>Android development course</w:t>
            </w:r>
          </w:p>
        </w:tc>
      </w:tr>
    </w:tbl>
    <w:sdt>
      <w:sdtPr>
        <w:alias w:val="Education:"/>
        <w:tag w:val="Education:"/>
        <w:id w:val="-1908763273"/>
        <w:placeholder>
          <w:docPart w:val="4C6541D190014860B536EBE05E93DA93"/>
        </w:placeholder>
        <w:temporary/>
        <w:showingPlcHdr/>
        <w15:appearance w15:val="hidden"/>
      </w:sdtPr>
      <w:sdtContent>
        <w:p w14:paraId="6D5CACC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03"/>
      </w:tblGrid>
      <w:tr w:rsidR="001D0BF1" w:rsidRPr="00CF1A49" w14:paraId="53D6C598" w14:textId="77777777" w:rsidTr="00841E25">
        <w:tc>
          <w:tcPr>
            <w:tcW w:w="9441" w:type="dxa"/>
          </w:tcPr>
          <w:p w14:paraId="175C671F" w14:textId="77777777" w:rsidR="001D0BF1" w:rsidRPr="00CF1A49" w:rsidRDefault="0067739F" w:rsidP="001D0BF1">
            <w:pPr>
              <w:pStyle w:val="Heading3"/>
              <w:contextualSpacing w:val="0"/>
              <w:outlineLvl w:val="2"/>
            </w:pPr>
            <w:r>
              <w:t>jul</w:t>
            </w:r>
            <w:r w:rsidR="001D0BF1" w:rsidRPr="00CF1A49">
              <w:t xml:space="preserve"> </w:t>
            </w:r>
            <w:r>
              <w:t>2016</w:t>
            </w:r>
          </w:p>
          <w:p w14:paraId="4EECBF3E" w14:textId="77777777" w:rsidR="001D0BF1" w:rsidRPr="00CF1A49" w:rsidRDefault="0067739F" w:rsidP="001D0BF1">
            <w:pPr>
              <w:pStyle w:val="Heading2"/>
              <w:contextualSpacing w:val="0"/>
              <w:outlineLvl w:val="1"/>
            </w:pPr>
            <w:r w:rsidRPr="0067739F">
              <w:rPr>
                <w:sz w:val="20"/>
                <w:szCs w:val="32"/>
              </w:rPr>
              <w:t>Bachelor's degree</w:t>
            </w:r>
            <w:r w:rsidRPr="00C34FD4">
              <w:rPr>
                <w:sz w:val="20"/>
                <w:szCs w:val="32"/>
              </w:rPr>
              <w:t>, Computer and Systems Engineering</w:t>
            </w:r>
            <w:r w:rsidR="001D0BF1" w:rsidRPr="00CF1A49">
              <w:t xml:space="preserve">, </w:t>
            </w:r>
            <w:r w:rsidRPr="00C34FD4">
              <w:rPr>
                <w:sz w:val="20"/>
                <w:szCs w:val="32"/>
              </w:rPr>
              <w:t>Faculty of Engineering, Ain shams University</w:t>
            </w:r>
          </w:p>
          <w:p w14:paraId="6B718317" w14:textId="77777777" w:rsidR="0067739F" w:rsidRPr="0067739F" w:rsidRDefault="0067739F" w:rsidP="0067739F">
            <w:r w:rsidRPr="0067739F">
              <w:t>Grade(cumulative): Very Good (81.5 %)</w:t>
            </w:r>
          </w:p>
          <w:p w14:paraId="7CBEF3D3" w14:textId="77777777" w:rsidR="0067739F" w:rsidRPr="0067739F" w:rsidRDefault="0067739F" w:rsidP="0067739F">
            <w:r w:rsidRPr="0067739F">
              <w:t>Rank: 30</w:t>
            </w:r>
          </w:p>
          <w:p w14:paraId="449CEA33" w14:textId="77777777" w:rsidR="0067739F" w:rsidRPr="0067739F" w:rsidRDefault="0067739F" w:rsidP="0067739F">
            <w:r w:rsidRPr="0067739F">
              <w:t>Last Year Marks</w:t>
            </w:r>
          </w:p>
          <w:p w14:paraId="339665CF" w14:textId="77777777" w:rsidR="0067739F" w:rsidRPr="0067739F" w:rsidRDefault="0067739F" w:rsidP="0067739F">
            <w:r w:rsidRPr="0067739F">
              <w:t xml:space="preserve">graduation project GPU Accelerated Timetabling System using genetic algorithm </w:t>
            </w:r>
          </w:p>
          <w:p w14:paraId="2BCC85D9" w14:textId="77777777" w:rsidR="0067739F" w:rsidRPr="0067739F" w:rsidRDefault="0067739F" w:rsidP="0067739F">
            <w:pPr>
              <w:numPr>
                <w:ilvl w:val="1"/>
                <w:numId w:val="15"/>
              </w:numPr>
            </w:pPr>
            <w:r w:rsidRPr="0067739F">
              <w:t>Grade: Excellent</w:t>
            </w:r>
          </w:p>
          <w:p w14:paraId="6037B2E4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12040417" w14:textId="77777777" w:rsidTr="00841E25">
        <w:tc>
          <w:tcPr>
            <w:tcW w:w="9441" w:type="dxa"/>
            <w:tcMar>
              <w:top w:w="216" w:type="dxa"/>
            </w:tcMar>
          </w:tcPr>
          <w:p w14:paraId="71674037" w14:textId="77777777" w:rsidR="00F61DF9" w:rsidRPr="00CF1A49" w:rsidRDefault="00160EF9" w:rsidP="00F61DF9">
            <w:pPr>
              <w:pStyle w:val="Heading3"/>
              <w:contextualSpacing w:val="0"/>
              <w:outlineLvl w:val="2"/>
            </w:pPr>
            <w:r>
              <w:t>jul</w:t>
            </w:r>
            <w:r w:rsidR="00F61DF9" w:rsidRPr="00CF1A49">
              <w:t xml:space="preserve"> </w:t>
            </w:r>
            <w:r>
              <w:t>2011</w:t>
            </w:r>
          </w:p>
          <w:p w14:paraId="211782AE" w14:textId="77777777" w:rsidR="00F61DF9" w:rsidRPr="00CF1A49" w:rsidRDefault="00160EF9" w:rsidP="00F61DF9">
            <w:pPr>
              <w:pStyle w:val="Heading2"/>
              <w:contextualSpacing w:val="0"/>
              <w:outlineLvl w:val="1"/>
            </w:pPr>
            <w:r>
              <w:rPr>
                <w:sz w:val="20"/>
                <w:szCs w:val="32"/>
              </w:rPr>
              <w:t>General Secondary Certificate</w:t>
            </w:r>
            <w:r w:rsidR="00F61DF9" w:rsidRPr="00CF1A49">
              <w:t xml:space="preserve">, </w:t>
            </w:r>
            <w:r w:rsidRPr="00126E13">
              <w:rPr>
                <w:iCs/>
                <w:sz w:val="20"/>
                <w:szCs w:val="32"/>
              </w:rPr>
              <w:t xml:space="preserve">OLA </w:t>
            </w:r>
            <w:r w:rsidRPr="00126E13">
              <w:rPr>
                <w:sz w:val="20"/>
                <w:szCs w:val="32"/>
              </w:rPr>
              <w:t>Language</w:t>
            </w:r>
            <w:r w:rsidRPr="00126E13">
              <w:rPr>
                <w:iCs/>
                <w:sz w:val="20"/>
                <w:szCs w:val="32"/>
              </w:rPr>
              <w:t xml:space="preserve"> School</w:t>
            </w:r>
          </w:p>
          <w:p w14:paraId="1DFD1B10" w14:textId="77777777" w:rsidR="00F61DF9" w:rsidRDefault="00160EF9" w:rsidP="00F61DF9">
            <w:r>
              <w:rPr>
                <w:sz w:val="18"/>
                <w:szCs w:val="18"/>
              </w:rPr>
              <w:t>Grade: 100 %</w:t>
            </w:r>
          </w:p>
        </w:tc>
      </w:tr>
    </w:tbl>
    <w:p w14:paraId="3F1DA093" w14:textId="77777777" w:rsidR="00160EF9" w:rsidRDefault="00160EF9" w:rsidP="00486277">
      <w:pPr>
        <w:pStyle w:val="Heading1"/>
      </w:pPr>
    </w:p>
    <w:p w14:paraId="72FC3BCD" w14:textId="45CFC05B" w:rsidR="00F057FD" w:rsidRPr="00BB2BB1" w:rsidRDefault="00AC751D" w:rsidP="00BB2BB1">
      <w:pPr>
        <w:pStyle w:val="Heading1"/>
        <w:rPr>
          <w:rFonts w:eastAsia="Times New Roman"/>
        </w:rPr>
      </w:pPr>
      <w:r w:rsidRPr="00BB2BB1">
        <w:rPr>
          <w:rFonts w:eastAsia="Times New Roman"/>
        </w:rPr>
        <w:t xml:space="preserve">Technical </w:t>
      </w:r>
      <w:r w:rsidR="00F057FD" w:rsidRPr="00BB2BB1">
        <w:rPr>
          <w:rFonts w:eastAsia="Times New Roman"/>
        </w:rPr>
        <w:t>Skills</w:t>
      </w:r>
    </w:p>
    <w:p w14:paraId="1D0836B9" w14:textId="4F19AC0C" w:rsidR="00F057FD" w:rsidRDefault="00F057F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t>Progeamming languages</w:t>
      </w:r>
    </w:p>
    <w:p w14:paraId="6B665A93" w14:textId="77777777" w:rsidR="00F057FD" w:rsidRDefault="00F057FD" w:rsidP="00F057FD">
      <w:pPr>
        <w:pStyle w:val="ListParagraph"/>
        <w:numPr>
          <w:ilvl w:val="0"/>
          <w:numId w:val="21"/>
        </w:numPr>
        <w:sectPr w:rsidR="00F057FD" w:rsidSect="00841E25">
          <w:footerReference w:type="default" r:id="rId10"/>
          <w:headerReference w:type="first" r:id="rId11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2092FF83" w14:textId="77777777" w:rsidR="00AF5C40" w:rsidRDefault="00AF5C40" w:rsidP="00AF5C40">
      <w:pPr>
        <w:pStyle w:val="ListParagraph"/>
        <w:numPr>
          <w:ilvl w:val="0"/>
          <w:numId w:val="21"/>
        </w:numPr>
      </w:pPr>
      <w:r>
        <w:t>Java</w:t>
      </w:r>
    </w:p>
    <w:p w14:paraId="26EA2486" w14:textId="5BE14023" w:rsidR="00F057FD" w:rsidRDefault="00F057FD" w:rsidP="00AF5C40">
      <w:pPr>
        <w:pStyle w:val="ListParagraph"/>
        <w:numPr>
          <w:ilvl w:val="0"/>
          <w:numId w:val="21"/>
        </w:numPr>
      </w:pPr>
      <w:r>
        <w:t>C</w:t>
      </w:r>
    </w:p>
    <w:p w14:paraId="0353BECA" w14:textId="301F1DE1" w:rsidR="00F057FD" w:rsidRDefault="00F057FD" w:rsidP="00F057FD">
      <w:pPr>
        <w:pStyle w:val="ListParagraph"/>
        <w:numPr>
          <w:ilvl w:val="0"/>
          <w:numId w:val="21"/>
        </w:numPr>
      </w:pPr>
      <w:r>
        <w:t>C++</w:t>
      </w:r>
    </w:p>
    <w:p w14:paraId="60D548E4" w14:textId="381C0F35" w:rsidR="00F057FD" w:rsidRDefault="00F057FD" w:rsidP="00F057FD">
      <w:pPr>
        <w:pStyle w:val="ListParagraph"/>
        <w:numPr>
          <w:ilvl w:val="0"/>
          <w:numId w:val="21"/>
        </w:numPr>
      </w:pPr>
      <w:r>
        <w:lastRenderedPageBreak/>
        <w:t>Python</w:t>
      </w:r>
    </w:p>
    <w:p w14:paraId="278043DD" w14:textId="649472B6" w:rsidR="005224AD" w:rsidRDefault="005224AD" w:rsidP="00F057FD">
      <w:pPr>
        <w:pStyle w:val="ListParagraph"/>
        <w:numPr>
          <w:ilvl w:val="0"/>
          <w:numId w:val="21"/>
        </w:numPr>
      </w:pPr>
      <w:r>
        <w:t>SQL</w:t>
      </w:r>
      <w:r w:rsidR="00AF5C40">
        <w:t xml:space="preserve"> (Oracle, SQLite, MySQL)</w:t>
      </w:r>
    </w:p>
    <w:p w14:paraId="4C035B1C" w14:textId="5AB951FF" w:rsidR="007E74CC" w:rsidRDefault="007E74CC" w:rsidP="00F057FD">
      <w:pPr>
        <w:pStyle w:val="ListParagraph"/>
        <w:numPr>
          <w:ilvl w:val="0"/>
          <w:numId w:val="21"/>
        </w:numPr>
      </w:pPr>
      <w:r>
        <w:t>PHP</w:t>
      </w:r>
    </w:p>
    <w:p w14:paraId="7DB4C9AE" w14:textId="3B371A93" w:rsidR="00F057FD" w:rsidRDefault="00F057FD" w:rsidP="00F057FD">
      <w:pPr>
        <w:pStyle w:val="ListParagraph"/>
        <w:numPr>
          <w:ilvl w:val="0"/>
          <w:numId w:val="21"/>
        </w:numPr>
      </w:pPr>
      <w:r>
        <w:t>HTML</w:t>
      </w:r>
    </w:p>
    <w:p w14:paraId="30737F7E" w14:textId="5055F462" w:rsidR="00F057FD" w:rsidRDefault="00F057FD" w:rsidP="00F057FD">
      <w:pPr>
        <w:pStyle w:val="ListParagraph"/>
        <w:numPr>
          <w:ilvl w:val="0"/>
          <w:numId w:val="21"/>
        </w:numPr>
      </w:pPr>
      <w:r>
        <w:t>JavaScript</w:t>
      </w:r>
    </w:p>
    <w:p w14:paraId="181565B9" w14:textId="26CA60C0" w:rsidR="00F057FD" w:rsidRDefault="00AC751D" w:rsidP="00F057FD">
      <w:pPr>
        <w:pStyle w:val="ListParagraph"/>
        <w:numPr>
          <w:ilvl w:val="0"/>
          <w:numId w:val="21"/>
        </w:numPr>
      </w:pPr>
      <w:r>
        <w:t>CSS</w:t>
      </w:r>
    </w:p>
    <w:p w14:paraId="3CEE600B" w14:textId="4FB4554B" w:rsidR="005224AD" w:rsidRDefault="005224AD" w:rsidP="00F057FD">
      <w:pPr>
        <w:pStyle w:val="ListParagraph"/>
        <w:numPr>
          <w:ilvl w:val="0"/>
          <w:numId w:val="21"/>
        </w:numPr>
      </w:pPr>
      <w:r>
        <w:t>Verilog</w:t>
      </w:r>
    </w:p>
    <w:p w14:paraId="31F0157D" w14:textId="77777777" w:rsidR="00F057FD" w:rsidRDefault="00F057FD" w:rsidP="00F057FD">
      <w:pPr>
        <w:pStyle w:val="Heading2"/>
        <w:rPr>
          <w:rFonts w:eastAsia="Times New Roman"/>
        </w:rPr>
        <w:sectPr w:rsidR="00F057FD" w:rsidSect="00AC751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0CBADC65" w14:textId="50ADADC4" w:rsidR="00F057FD" w:rsidRDefault="00F057F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t>Frameworks</w:t>
      </w:r>
    </w:p>
    <w:p w14:paraId="0313830B" w14:textId="77777777" w:rsidR="00F057FD" w:rsidRDefault="00F057FD" w:rsidP="00F057FD">
      <w:pPr>
        <w:pStyle w:val="ListParagraph"/>
        <w:numPr>
          <w:ilvl w:val="0"/>
          <w:numId w:val="23"/>
        </w:numPr>
        <w:sectPr w:rsidR="00F057F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2787D3D" w14:textId="1377DE64" w:rsidR="00F057FD" w:rsidRDefault="00F057FD" w:rsidP="00F057FD">
      <w:pPr>
        <w:pStyle w:val="ListParagraph"/>
        <w:numPr>
          <w:ilvl w:val="0"/>
          <w:numId w:val="23"/>
        </w:numPr>
      </w:pPr>
      <w:r>
        <w:t>Android</w:t>
      </w:r>
    </w:p>
    <w:p w14:paraId="789B6DDA" w14:textId="6EB6B324" w:rsidR="00205323" w:rsidRDefault="00205323" w:rsidP="00F057FD">
      <w:pPr>
        <w:pStyle w:val="ListParagraph"/>
        <w:numPr>
          <w:ilvl w:val="0"/>
          <w:numId w:val="23"/>
        </w:numPr>
      </w:pPr>
      <w:r>
        <w:t>Java EE</w:t>
      </w:r>
    </w:p>
    <w:p w14:paraId="72035BF2" w14:textId="51D749BA" w:rsidR="00205323" w:rsidRDefault="00205323" w:rsidP="00F057FD">
      <w:pPr>
        <w:pStyle w:val="ListParagraph"/>
        <w:numPr>
          <w:ilvl w:val="0"/>
          <w:numId w:val="23"/>
        </w:numPr>
      </w:pPr>
      <w:r>
        <w:t>JSF</w:t>
      </w:r>
    </w:p>
    <w:p w14:paraId="6A5334DA" w14:textId="4A49C98C" w:rsidR="00AF5C40" w:rsidRDefault="00AF5C40" w:rsidP="00F057FD">
      <w:pPr>
        <w:pStyle w:val="ListParagraph"/>
        <w:numPr>
          <w:ilvl w:val="0"/>
          <w:numId w:val="23"/>
        </w:numPr>
      </w:pPr>
      <w:r>
        <w:t xml:space="preserve">Spring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Framework</w:t>
      </w:r>
    </w:p>
    <w:p w14:paraId="498E16A0" w14:textId="7270BEC3" w:rsidR="00F057FD" w:rsidRDefault="00F057FD" w:rsidP="00F057FD">
      <w:pPr>
        <w:pStyle w:val="ListParagraph"/>
        <w:numPr>
          <w:ilvl w:val="0"/>
          <w:numId w:val="23"/>
        </w:numPr>
      </w:pPr>
      <w:r>
        <w:t>Laravel</w:t>
      </w:r>
    </w:p>
    <w:p w14:paraId="18C43C3B" w14:textId="1C765699" w:rsidR="007E74CC" w:rsidRDefault="007E74CC" w:rsidP="00F057FD">
      <w:pPr>
        <w:pStyle w:val="ListParagraph"/>
        <w:numPr>
          <w:ilvl w:val="0"/>
          <w:numId w:val="23"/>
        </w:numPr>
      </w:pPr>
      <w:r>
        <w:t>CUDA</w:t>
      </w:r>
    </w:p>
    <w:p w14:paraId="02E4E8BA" w14:textId="7DA98F56" w:rsidR="005224AD" w:rsidRDefault="005224AD" w:rsidP="00F057FD">
      <w:pPr>
        <w:pStyle w:val="ListParagraph"/>
        <w:numPr>
          <w:ilvl w:val="0"/>
          <w:numId w:val="23"/>
        </w:numPr>
      </w:pPr>
      <w:r>
        <w:t>MATLAB</w:t>
      </w:r>
    </w:p>
    <w:p w14:paraId="12851E93" w14:textId="31FFD0A3" w:rsidR="007E74CC" w:rsidRDefault="007E74CC" w:rsidP="00F057FD">
      <w:pPr>
        <w:pStyle w:val="ListParagraph"/>
        <w:numPr>
          <w:ilvl w:val="0"/>
          <w:numId w:val="23"/>
        </w:numPr>
      </w:pPr>
      <w:r>
        <w:t>Firebase</w:t>
      </w:r>
    </w:p>
    <w:p w14:paraId="1E07757B" w14:textId="77777777" w:rsidR="00F057FD" w:rsidRDefault="00F057FD" w:rsidP="00F057FD">
      <w:pPr>
        <w:pStyle w:val="Heading2"/>
        <w:rPr>
          <w:rFonts w:eastAsia="Times New Roman"/>
        </w:rPr>
        <w:sectPr w:rsidR="00F057FD" w:rsidSect="005224A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6C5B3417" w14:textId="1AE301FE" w:rsidR="00AC751D" w:rsidRDefault="00AC751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t>Ides</w:t>
      </w:r>
      <w:r w:rsidR="000E784F">
        <w:rPr>
          <w:rFonts w:eastAsia="Times New Roman"/>
        </w:rPr>
        <w:t xml:space="preserve"> &amp; Editors</w:t>
      </w:r>
    </w:p>
    <w:p w14:paraId="18E57ED7" w14:textId="77777777" w:rsidR="00AC751D" w:rsidRDefault="00AC751D" w:rsidP="00AC751D">
      <w:pPr>
        <w:pStyle w:val="ListParagraph"/>
        <w:numPr>
          <w:ilvl w:val="0"/>
          <w:numId w:val="27"/>
        </w:numPr>
        <w:sectPr w:rsidR="00AC751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2B7DD8FD" w14:textId="0CF472D1" w:rsidR="00AC751D" w:rsidRDefault="00AC751D" w:rsidP="00AC751D">
      <w:pPr>
        <w:pStyle w:val="ListParagraph"/>
        <w:numPr>
          <w:ilvl w:val="0"/>
          <w:numId w:val="27"/>
        </w:numPr>
      </w:pPr>
      <w:r>
        <w:t>Android studio</w:t>
      </w:r>
    </w:p>
    <w:p w14:paraId="60F69747" w14:textId="1A59BBFA" w:rsidR="00AC751D" w:rsidRDefault="00AC751D" w:rsidP="00AC751D">
      <w:pPr>
        <w:pStyle w:val="ListParagraph"/>
        <w:numPr>
          <w:ilvl w:val="0"/>
          <w:numId w:val="27"/>
        </w:numPr>
      </w:pPr>
      <w:r>
        <w:t>Microsoft Visual studio</w:t>
      </w:r>
    </w:p>
    <w:p w14:paraId="7F8D2A00" w14:textId="7AA2361C" w:rsidR="00AC751D" w:rsidRDefault="00AC751D" w:rsidP="00AC751D">
      <w:pPr>
        <w:pStyle w:val="ListParagraph"/>
        <w:numPr>
          <w:ilvl w:val="0"/>
          <w:numId w:val="27"/>
        </w:numPr>
      </w:pPr>
      <w:r>
        <w:t>Eclipse</w:t>
      </w:r>
    </w:p>
    <w:p w14:paraId="6075FB95" w14:textId="34E107A7" w:rsidR="00AC751D" w:rsidRDefault="00AC751D" w:rsidP="00AC751D">
      <w:pPr>
        <w:pStyle w:val="ListParagraph"/>
        <w:numPr>
          <w:ilvl w:val="0"/>
          <w:numId w:val="27"/>
        </w:numPr>
      </w:pPr>
      <w:r>
        <w:rPr>
          <w:b/>
          <w:caps/>
        </w:rPr>
        <w:t>I</w:t>
      </w:r>
      <w:r w:rsidRPr="00AC751D">
        <w:t xml:space="preserve">ntelliJ </w:t>
      </w:r>
      <w:r>
        <w:t>PyCharm</w:t>
      </w:r>
    </w:p>
    <w:p w14:paraId="767F282D" w14:textId="025BECD7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I</w:t>
      </w:r>
      <w:r w:rsidRPr="00AC751D"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ntelliJ IDEA </w:t>
      </w:r>
    </w:p>
    <w:p w14:paraId="5F839A04" w14:textId="77777777" w:rsidR="00196AC6" w:rsidRDefault="00196AC6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proofErr w:type="spellStart"/>
      <w:r w:rsidRPr="00196AC6"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ModelSim</w:t>
      </w:r>
      <w:proofErr w:type="spellEnd"/>
    </w:p>
    <w:p w14:paraId="151BF5B8" w14:textId="07BC57DE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Notepad++</w:t>
      </w:r>
    </w:p>
    <w:p w14:paraId="0BC5D9C1" w14:textId="0EE38F7D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Sublime Text</w:t>
      </w:r>
    </w:p>
    <w:p w14:paraId="4B0454FF" w14:textId="6C6E8822" w:rsidR="00AC751D" w:rsidRDefault="00AC751D" w:rsidP="00AC751D">
      <w:pPr>
        <w:pStyle w:val="Heading2"/>
        <w:numPr>
          <w:ilvl w:val="0"/>
          <w:numId w:val="27"/>
        </w:numP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eastAsiaTheme="minorHAnsi" w:cstheme="minorBidi"/>
          <w:b w:val="0"/>
          <w:caps w:val="0"/>
          <w:color w:val="595959" w:themeColor="text1" w:themeTint="A6"/>
          <w:sz w:val="22"/>
          <w:szCs w:val="22"/>
        </w:rPr>
        <w:t>Atom</w:t>
      </w:r>
    </w:p>
    <w:p w14:paraId="22BA4539" w14:textId="77777777" w:rsidR="00AC751D" w:rsidRDefault="00AC751D" w:rsidP="00F057FD">
      <w:pPr>
        <w:pStyle w:val="Heading2"/>
        <w:rPr>
          <w:rFonts w:eastAsia="Times New Roman"/>
        </w:rPr>
        <w:sectPr w:rsidR="00AC751D" w:rsidSect="00AC751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2DD115EA" w14:textId="373FB973" w:rsidR="00F057FD" w:rsidRDefault="00F057FD" w:rsidP="00F057FD">
      <w:pPr>
        <w:pStyle w:val="Heading2"/>
        <w:rPr>
          <w:rFonts w:eastAsia="Times New Roman"/>
        </w:rPr>
      </w:pPr>
      <w:r>
        <w:rPr>
          <w:rFonts w:eastAsia="Times New Roman"/>
        </w:rPr>
        <w:t>Other Tools</w:t>
      </w:r>
    </w:p>
    <w:p w14:paraId="17A25024" w14:textId="77777777" w:rsidR="00F057FD" w:rsidRDefault="00F057FD" w:rsidP="00F057FD">
      <w:pPr>
        <w:pStyle w:val="ListParagraph"/>
        <w:numPr>
          <w:ilvl w:val="0"/>
          <w:numId w:val="25"/>
        </w:numPr>
        <w:sectPr w:rsidR="00F057F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8773DD7" w14:textId="5095A330" w:rsidR="00F057FD" w:rsidRDefault="00F057FD" w:rsidP="00AC751D">
      <w:pPr>
        <w:pStyle w:val="ListParagraph"/>
        <w:numPr>
          <w:ilvl w:val="0"/>
          <w:numId w:val="28"/>
        </w:numPr>
      </w:pPr>
      <w:r>
        <w:t>Regex</w:t>
      </w:r>
    </w:p>
    <w:p w14:paraId="6BFBCF2B" w14:textId="4C84DE9E" w:rsidR="00F057FD" w:rsidRDefault="00AF5C40" w:rsidP="00AC751D">
      <w:pPr>
        <w:pStyle w:val="ListParagraph"/>
        <w:numPr>
          <w:ilvl w:val="0"/>
          <w:numId w:val="28"/>
        </w:numPr>
      </w:pPr>
      <w:r>
        <w:t>Bash</w:t>
      </w:r>
    </w:p>
    <w:p w14:paraId="0A203F17" w14:textId="680C8ECA" w:rsidR="00F057FD" w:rsidRDefault="00F057FD" w:rsidP="00AC751D">
      <w:pPr>
        <w:pStyle w:val="ListParagraph"/>
        <w:numPr>
          <w:ilvl w:val="0"/>
          <w:numId w:val="28"/>
        </w:numPr>
      </w:pPr>
      <w:r>
        <w:t>Git</w:t>
      </w:r>
    </w:p>
    <w:p w14:paraId="44CED8F6" w14:textId="6289B645" w:rsidR="00AF5C40" w:rsidRDefault="00AF5C40" w:rsidP="00AC751D">
      <w:pPr>
        <w:pStyle w:val="ListParagraph"/>
        <w:numPr>
          <w:ilvl w:val="0"/>
          <w:numId w:val="28"/>
        </w:numPr>
      </w:pPr>
      <w:r>
        <w:t>Gradle</w:t>
      </w:r>
    </w:p>
    <w:p w14:paraId="58226CBA" w14:textId="3FBD668D" w:rsidR="00AF5C40" w:rsidRDefault="00AF5C40" w:rsidP="00AC751D">
      <w:pPr>
        <w:pStyle w:val="ListParagraph"/>
        <w:numPr>
          <w:ilvl w:val="0"/>
          <w:numId w:val="28"/>
        </w:numPr>
      </w:pPr>
      <w:r>
        <w:t>Maven</w:t>
      </w:r>
    </w:p>
    <w:p w14:paraId="629F94ED" w14:textId="62B4BA31" w:rsidR="00F057FD" w:rsidRDefault="00F057FD" w:rsidP="00AF5C40"/>
    <w:p w14:paraId="4F97894D" w14:textId="351B469D" w:rsidR="00F057FD" w:rsidRDefault="00F057FD" w:rsidP="00AC751D">
      <w:pPr>
        <w:pStyle w:val="ListParagraph"/>
        <w:numPr>
          <w:ilvl w:val="0"/>
          <w:numId w:val="28"/>
        </w:numPr>
      </w:pPr>
      <w:r>
        <w:t>SSH</w:t>
      </w:r>
    </w:p>
    <w:p w14:paraId="7F51110A" w14:textId="67CEF1DA" w:rsidR="00AC751D" w:rsidRDefault="00AC751D" w:rsidP="00AC751D">
      <w:pPr>
        <w:pStyle w:val="ListParagraph"/>
        <w:numPr>
          <w:ilvl w:val="0"/>
          <w:numId w:val="28"/>
        </w:numPr>
      </w:pPr>
      <w:r>
        <w:t>cPanel</w:t>
      </w:r>
    </w:p>
    <w:p w14:paraId="0ADE420F" w14:textId="47AB62EE" w:rsidR="007E74CC" w:rsidRDefault="007E74CC" w:rsidP="007E74CC">
      <w:pPr>
        <w:pStyle w:val="ListParagraph"/>
        <w:numPr>
          <w:ilvl w:val="0"/>
          <w:numId w:val="28"/>
        </w:numPr>
      </w:pPr>
      <w:r w:rsidRPr="007E74CC">
        <w:t>Apache HTTP Server</w:t>
      </w:r>
    </w:p>
    <w:p w14:paraId="16EF81A2" w14:textId="77777777" w:rsidR="00CD30C3" w:rsidRDefault="00CD30C3" w:rsidP="00CD30C3">
      <w:pPr>
        <w:pStyle w:val="ListParagraph"/>
        <w:numPr>
          <w:ilvl w:val="0"/>
          <w:numId w:val="28"/>
        </w:numPr>
      </w:pPr>
      <w:r w:rsidRPr="00F057FD">
        <w:t>Inkscape</w:t>
      </w:r>
    </w:p>
    <w:p w14:paraId="7D4CDEAB" w14:textId="77777777" w:rsidR="00CD30C3" w:rsidRDefault="00CD30C3" w:rsidP="00CD30C3">
      <w:pPr>
        <w:pStyle w:val="ListParagraph"/>
        <w:numPr>
          <w:ilvl w:val="0"/>
          <w:numId w:val="28"/>
        </w:numPr>
      </w:pPr>
      <w:r>
        <w:t>GIMP</w:t>
      </w:r>
    </w:p>
    <w:p w14:paraId="14FF2C8A" w14:textId="77777777" w:rsidR="00CD30C3" w:rsidRDefault="00CD30C3" w:rsidP="00CD30C3">
      <w:pPr>
        <w:pStyle w:val="ListParagraph"/>
      </w:pPr>
    </w:p>
    <w:p w14:paraId="46496282" w14:textId="5EDBF109" w:rsidR="00AC751D" w:rsidRDefault="00AC751D" w:rsidP="007E74CC">
      <w:pPr>
        <w:pStyle w:val="ListParagraph"/>
        <w:numPr>
          <w:ilvl w:val="0"/>
          <w:numId w:val="28"/>
        </w:numPr>
      </w:pPr>
      <w:r>
        <w:t xml:space="preserve">Microsoft office (Word, Excel, </w:t>
      </w:r>
      <w:r w:rsidR="00CD30C3">
        <w:t xml:space="preserve">PowerPoint, </w:t>
      </w:r>
      <w:r>
        <w:t xml:space="preserve">Access, Project) </w:t>
      </w:r>
    </w:p>
    <w:p w14:paraId="453CADB3" w14:textId="1DD6D8B1" w:rsidR="000E784F" w:rsidRDefault="000E784F" w:rsidP="000E784F">
      <w:pPr>
        <w:pStyle w:val="ListParagraph"/>
      </w:pPr>
    </w:p>
    <w:p w14:paraId="36048765" w14:textId="7ECFC36D" w:rsidR="00CD30C3" w:rsidRDefault="00CD30C3" w:rsidP="00CD30C3">
      <w:pPr>
        <w:pStyle w:val="ListParagraph"/>
        <w:numPr>
          <w:ilvl w:val="0"/>
          <w:numId w:val="28"/>
        </w:numPr>
        <w:sectPr w:rsidR="00CD30C3" w:rsidSect="00AC751D">
          <w:type w:val="continuous"/>
          <w:pgSz w:w="11906" w:h="16838" w:code="9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1EBA48D6" w14:textId="77777777" w:rsidR="00AC751D" w:rsidRDefault="00AC751D" w:rsidP="00F057FD">
      <w:pPr>
        <w:pStyle w:val="Heading2"/>
        <w:rPr>
          <w:rFonts w:eastAsia="Times New Roman"/>
        </w:rPr>
        <w:sectPr w:rsidR="00AC751D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3799515" w14:textId="1C9749F0" w:rsidR="0067739F" w:rsidRDefault="00160EF9" w:rsidP="0067739F">
      <w:pPr>
        <w:pStyle w:val="Heading1"/>
        <w:rPr>
          <w:rFonts w:eastAsia="Times New Roman"/>
        </w:rPr>
      </w:pPr>
      <w:r w:rsidRPr="00160EF9">
        <w:rPr>
          <w:rFonts w:eastAsia="Times New Roman"/>
        </w:rPr>
        <w:t>PROJECTS</w:t>
      </w:r>
    </w:p>
    <w:tbl>
      <w:tblPr>
        <w:tblStyle w:val="PlainTable1"/>
        <w:tblW w:w="5295" w:type="pct"/>
        <w:tblLook w:val="04A0" w:firstRow="1" w:lastRow="0" w:firstColumn="1" w:lastColumn="0" w:noHBand="0" w:noVBand="1"/>
        <w:tblDescription w:val="Education layout table"/>
      </w:tblPr>
      <w:tblGrid>
        <w:gridCol w:w="9548"/>
      </w:tblGrid>
      <w:tr w:rsidR="00766186" w:rsidRPr="00CF1A49" w14:paraId="66465DB8" w14:textId="77777777" w:rsidTr="009B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64E55FFB" w14:textId="223A3CD2" w:rsidR="00766186" w:rsidRDefault="00766186" w:rsidP="00766186">
            <w:pPr>
              <w:pStyle w:val="Heading2"/>
              <w:outlineLvl w:val="1"/>
            </w:pPr>
            <w:r>
              <w:t xml:space="preserve">Collection Application 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(Sep 2016 -</w:t>
            </w:r>
            <w:r>
              <w:t xml:space="preserve"> </w:t>
            </w:r>
            <w:r w:rsidRPr="00766186">
              <w:rPr>
                <w:color w:val="595959" w:themeColor="text1" w:themeTint="A6"/>
                <w:sz w:val="22"/>
                <w:szCs w:val="24"/>
              </w:rPr>
              <w:t>MAY 2018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)</w:t>
            </w:r>
          </w:p>
          <w:p w14:paraId="20736B67" w14:textId="013236C0" w:rsidR="00B64F7E" w:rsidRPr="00BB5A5E" w:rsidRDefault="00B64F7E" w:rsidP="00B64F7E">
            <w:pPr>
              <w:rPr>
                <w:sz w:val="18"/>
                <w:szCs w:val="18"/>
              </w:rPr>
            </w:pPr>
            <w:r w:rsidRPr="00BB5A5E">
              <w:rPr>
                <w:sz w:val="18"/>
                <w:szCs w:val="18"/>
              </w:rPr>
              <w:t xml:space="preserve">Part of Etisalat IT systems, responsible for management of postpaid customer accounts to notify them to pay their bills on time, and take punishment action if bills are not paid </w:t>
            </w:r>
            <w:r w:rsidR="00BB5A5E" w:rsidRPr="00BB5A5E">
              <w:rPr>
                <w:sz w:val="18"/>
                <w:szCs w:val="18"/>
              </w:rPr>
              <w:t>after allowance</w:t>
            </w:r>
            <w:r w:rsidRPr="00BB5A5E">
              <w:rPr>
                <w:sz w:val="18"/>
                <w:szCs w:val="18"/>
              </w:rPr>
              <w:t xml:space="preserve"> period.</w:t>
            </w:r>
          </w:p>
          <w:p w14:paraId="1C25EC51" w14:textId="132E3CF6" w:rsidR="00B64F7E" w:rsidRPr="00BB5A5E" w:rsidRDefault="00BB5A5E" w:rsidP="00B64F7E">
            <w:pPr>
              <w:rPr>
                <w:sz w:val="18"/>
                <w:szCs w:val="18"/>
              </w:rPr>
            </w:pPr>
            <w:r w:rsidRPr="00BB5A5E">
              <w:rPr>
                <w:sz w:val="18"/>
                <w:szCs w:val="18"/>
              </w:rPr>
              <w:t>Application include automated actions as well as bulk and individual manual action</w:t>
            </w:r>
          </w:p>
          <w:p w14:paraId="6D32E839" w14:textId="1761DD4C" w:rsidR="00766186" w:rsidRDefault="00766186" w:rsidP="00766186">
            <w:pPr>
              <w:pStyle w:val="Heading4"/>
              <w:outlineLvl w:val="3"/>
            </w:pPr>
            <w:r>
              <w:t>Technologies and Tools</w:t>
            </w:r>
          </w:p>
          <w:p w14:paraId="70EA442D" w14:textId="24EEE3C2" w:rsidR="00766186" w:rsidRPr="00403643" w:rsidRDefault="00766186" w:rsidP="004036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Java EE, </w:t>
            </w:r>
            <w:r w:rsidR="00B64F7E">
              <w:rPr>
                <w:sz w:val="18"/>
                <w:szCs w:val="18"/>
              </w:rPr>
              <w:t>JSF,</w:t>
            </w:r>
            <w:r>
              <w:rPr>
                <w:sz w:val="18"/>
                <w:szCs w:val="18"/>
              </w:rPr>
              <w:t xml:space="preserve"> </w:t>
            </w:r>
            <w:r w:rsidR="004B66C0">
              <w:rPr>
                <w:sz w:val="18"/>
                <w:szCs w:val="18"/>
              </w:rPr>
              <w:t xml:space="preserve">Spring, </w:t>
            </w:r>
            <w:r>
              <w:rPr>
                <w:sz w:val="18"/>
                <w:szCs w:val="18"/>
              </w:rPr>
              <w:t>Oracle database</w:t>
            </w:r>
            <w:r w:rsidR="00BB5A5E">
              <w:rPr>
                <w:sz w:val="18"/>
                <w:szCs w:val="18"/>
              </w:rPr>
              <w:t>,</w:t>
            </w:r>
            <w:r w:rsidR="004B66C0">
              <w:rPr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4B66C0">
              <w:rPr>
                <w:sz w:val="18"/>
                <w:szCs w:val="18"/>
              </w:rPr>
              <w:t>JMS,</w:t>
            </w:r>
            <w:r w:rsidR="00BB5A5E">
              <w:rPr>
                <w:sz w:val="18"/>
                <w:szCs w:val="18"/>
              </w:rPr>
              <w:t xml:space="preserve"> </w:t>
            </w:r>
            <w:r w:rsidR="00BB5A5E" w:rsidRPr="00BB5A5E">
              <w:rPr>
                <w:sz w:val="18"/>
                <w:szCs w:val="18"/>
              </w:rPr>
              <w:t>TIBCO ESB</w:t>
            </w:r>
            <w:r w:rsidR="00BB5A5E">
              <w:rPr>
                <w:sz w:val="18"/>
                <w:szCs w:val="18"/>
              </w:rPr>
              <w:t>, SOAP webservices</w:t>
            </w:r>
          </w:p>
        </w:tc>
      </w:tr>
      <w:tr w:rsidR="00160EF9" w:rsidRPr="00CF1A49" w14:paraId="492F16DF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488C4C76" w14:textId="0264EA58" w:rsidR="002D5B34" w:rsidRDefault="002D5B34" w:rsidP="002D5B34">
            <w:pPr>
              <w:pStyle w:val="Heading2"/>
              <w:outlineLvl w:val="1"/>
            </w:pPr>
            <w:r w:rsidRPr="00160EF9">
              <w:t>Islamic Library</w:t>
            </w:r>
            <w:r>
              <w:t xml:space="preserve"> 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(Sep 2016 -</w:t>
            </w:r>
            <w:r w:rsidR="00766186">
              <w:t xml:space="preserve"> </w:t>
            </w:r>
            <w:r w:rsidR="00766186" w:rsidRPr="00766186">
              <w:rPr>
                <w:color w:val="595959" w:themeColor="text1" w:themeTint="A6"/>
                <w:sz w:val="22"/>
                <w:szCs w:val="24"/>
              </w:rPr>
              <w:t>MAY 2018</w:t>
            </w:r>
            <w:r w:rsidR="009B7137" w:rsidRPr="009B7137">
              <w:rPr>
                <w:color w:val="595959" w:themeColor="text1" w:themeTint="A6"/>
                <w:sz w:val="22"/>
                <w:szCs w:val="24"/>
              </w:rPr>
              <w:t>)</w:t>
            </w:r>
          </w:p>
          <w:p w14:paraId="495E22FC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Android Book reader for Islamic books based on (shamela.ws) books with innovative features in browsing, reading, commenting and searching books.</w:t>
            </w:r>
          </w:p>
          <w:p w14:paraId="3B70E867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75907C80" w14:textId="218A22D0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Android, SQLite, Google Play Console</w:t>
            </w:r>
            <w:r w:rsidR="009B7137" w:rsidRPr="005224AD">
              <w:rPr>
                <w:sz w:val="18"/>
                <w:szCs w:val="18"/>
              </w:rPr>
              <w:t>, Android WebView, JavaScript</w:t>
            </w:r>
          </w:p>
          <w:p w14:paraId="43052679" w14:textId="77777777" w:rsidR="002D5B34" w:rsidRDefault="002D5B34" w:rsidP="002D5B3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1C00E" wp14:editId="5351B998">
                  <wp:extent cx="304800" cy="304800"/>
                  <wp:effectExtent l="0" t="0" r="0" b="0"/>
                  <wp:docPr id="9" name="Picture 9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49D443" wp14:editId="0860D23B">
                  <wp:extent cx="961192" cy="371475"/>
                  <wp:effectExtent l="0" t="0" r="0" b="0"/>
                  <wp:docPr id="8" name="Picture 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344" cy="3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73092" w14:textId="77777777" w:rsidR="00160EF9" w:rsidRPr="00CF1A49" w:rsidRDefault="00160EF9" w:rsidP="002D5B34">
            <w:pPr>
              <w:contextualSpacing/>
            </w:pPr>
          </w:p>
        </w:tc>
      </w:tr>
      <w:tr w:rsidR="00160EF9" w:rsidRPr="00CF1A49" w14:paraId="05D8BF48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7DF3E3B9" w14:textId="029061CF" w:rsidR="00160EF9" w:rsidRPr="002D5B34" w:rsidRDefault="00160EF9" w:rsidP="002D5B34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t xml:space="preserve">Let’s Pray </w:t>
            </w:r>
            <w:r w:rsidR="002D5B34" w:rsidRPr="009B7137">
              <w:rPr>
                <w:color w:val="595959" w:themeColor="text1" w:themeTint="A6"/>
                <w:sz w:val="22"/>
                <w:szCs w:val="24"/>
              </w:rPr>
              <w:t>(</w:t>
            </w:r>
            <w:r w:rsidR="002D5B34" w:rsidRPr="00160EF9">
              <w:rPr>
                <w:color w:val="595959" w:themeColor="text1" w:themeTint="A6"/>
                <w:sz w:val="22"/>
                <w:szCs w:val="24"/>
              </w:rPr>
              <w:t>JUN 2017 -</w:t>
            </w:r>
            <w:r w:rsidR="00766186">
              <w:t xml:space="preserve"> </w:t>
            </w:r>
            <w:r w:rsidR="00766186" w:rsidRPr="00766186">
              <w:rPr>
                <w:color w:val="595959" w:themeColor="text1" w:themeTint="A6"/>
                <w:sz w:val="22"/>
                <w:szCs w:val="24"/>
              </w:rPr>
              <w:t>MAY 2018</w:t>
            </w:r>
            <w:r w:rsidR="009B7137" w:rsidRPr="00160EF9">
              <w:rPr>
                <w:color w:val="595959" w:themeColor="text1" w:themeTint="A6"/>
                <w:sz w:val="22"/>
                <w:szCs w:val="24"/>
              </w:rPr>
              <w:t>)</w:t>
            </w:r>
          </w:p>
          <w:p w14:paraId="107433DC" w14:textId="77777777" w:rsidR="00841E25" w:rsidRPr="005224AD" w:rsidRDefault="00841E25" w:rsidP="00841E25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Social application for helping Muslims Pray in mosques. It facilitates finding the nearest mosque, inviting friends to go together to prayer or other events in Mosques</w:t>
            </w:r>
          </w:p>
          <w:p w14:paraId="54F637F1" w14:textId="77777777" w:rsidR="00841E25" w:rsidRDefault="00841E25" w:rsidP="00841E25">
            <w:pPr>
              <w:pStyle w:val="Heading4"/>
              <w:outlineLvl w:val="3"/>
            </w:pPr>
            <w:r>
              <w:t>Technologies and Tools</w:t>
            </w:r>
          </w:p>
          <w:p w14:paraId="55327D28" w14:textId="71EE71EB" w:rsidR="00EC0F11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 xml:space="preserve">Android, </w:t>
            </w:r>
            <w:proofErr w:type="spellStart"/>
            <w:r w:rsidRPr="005224AD">
              <w:rPr>
                <w:sz w:val="18"/>
                <w:szCs w:val="18"/>
              </w:rPr>
              <w:t>RxJava</w:t>
            </w:r>
            <w:proofErr w:type="spellEnd"/>
          </w:p>
          <w:p w14:paraId="2C9A180B" w14:textId="4CDC3F7D" w:rsidR="00EC0F11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Google Maps Fragment, Google Maps Nearby places A</w:t>
            </w:r>
            <w:r w:rsidR="00766186">
              <w:rPr>
                <w:sz w:val="18"/>
                <w:szCs w:val="18"/>
              </w:rPr>
              <w:t>PI</w:t>
            </w:r>
            <w:r w:rsidRPr="005224AD">
              <w:rPr>
                <w:sz w:val="18"/>
                <w:szCs w:val="18"/>
              </w:rPr>
              <w:t>, Google Maps Distance Matrix API</w:t>
            </w:r>
          </w:p>
          <w:p w14:paraId="59DABCD6" w14:textId="712A7014" w:rsidR="00EC0F11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Firebase (Authentication, Functions (ES6</w:t>
            </w:r>
            <w:r w:rsidR="009B7137" w:rsidRPr="005224AD">
              <w:rPr>
                <w:sz w:val="18"/>
                <w:szCs w:val="18"/>
              </w:rPr>
              <w:t>), Real</w:t>
            </w:r>
            <w:r w:rsidRPr="005224AD">
              <w:rPr>
                <w:sz w:val="18"/>
                <w:szCs w:val="18"/>
              </w:rPr>
              <w:t xml:space="preserve">-time database, Notification, </w:t>
            </w:r>
            <w:proofErr w:type="spellStart"/>
            <w:r w:rsidRPr="005224AD">
              <w:rPr>
                <w:sz w:val="18"/>
                <w:szCs w:val="18"/>
              </w:rPr>
              <w:t>Crashlytics</w:t>
            </w:r>
            <w:proofErr w:type="spellEnd"/>
            <w:r w:rsidRPr="005224AD">
              <w:rPr>
                <w:sz w:val="18"/>
                <w:szCs w:val="18"/>
              </w:rPr>
              <w:t xml:space="preserve">) </w:t>
            </w:r>
          </w:p>
          <w:p w14:paraId="04CCFB29" w14:textId="66CBAA27" w:rsidR="00841E25" w:rsidRPr="005224AD" w:rsidRDefault="00EC0F11" w:rsidP="00EC0F1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 xml:space="preserve">Basic usage of: </w:t>
            </w:r>
            <w:r w:rsidR="00841E25" w:rsidRPr="005224AD">
              <w:rPr>
                <w:sz w:val="18"/>
                <w:szCs w:val="18"/>
              </w:rPr>
              <w:t>RESTful API, Laravel, Php, Apache webserver</w:t>
            </w:r>
          </w:p>
          <w:p w14:paraId="46CC08DE" w14:textId="35C7AE66" w:rsidR="00841E25" w:rsidRPr="00E16B22" w:rsidRDefault="00841E25" w:rsidP="00841E25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AF1F3" wp14:editId="515FAD31">
                  <wp:extent cx="304800" cy="304800"/>
                  <wp:effectExtent l="0" t="0" r="0" b="0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F11">
              <w:rPr>
                <w:noProof/>
              </w:rPr>
              <w:drawing>
                <wp:inline distT="0" distB="0" distL="0" distR="0" wp14:anchorId="487A5825" wp14:editId="6657C0D3">
                  <wp:extent cx="961192" cy="371475"/>
                  <wp:effectExtent l="0" t="0" r="0" b="0"/>
                  <wp:docPr id="13" name="Picture 1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344" cy="3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D1699" w14:textId="77777777" w:rsidR="00160EF9" w:rsidRDefault="00160EF9" w:rsidP="007C03EC"/>
        </w:tc>
      </w:tr>
      <w:tr w:rsidR="00160EF9" w:rsidRPr="00CF1A49" w14:paraId="582373F4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0BCE5FA4" w14:textId="6D6F1332" w:rsidR="00841E25" w:rsidRPr="005224AD" w:rsidRDefault="00841E25" w:rsidP="005224AD">
            <w:pPr>
              <w:pStyle w:val="Heading3"/>
              <w:contextualSpacing/>
              <w:outlineLvl w:val="2"/>
            </w:pPr>
            <w:r w:rsidRPr="00841E25">
              <w:rPr>
                <w:b/>
                <w:color w:val="1D824C" w:themeColor="accent1"/>
                <w:sz w:val="26"/>
                <w:szCs w:val="26"/>
              </w:rPr>
              <w:t xml:space="preserve">fekracomputers.github.io </w:t>
            </w:r>
            <w:r w:rsidR="002D5B34" w:rsidRPr="009B7137">
              <w:t>(</w:t>
            </w:r>
            <w:r w:rsidR="002D5B34" w:rsidRPr="00841E25">
              <w:t>May 2017</w:t>
            </w:r>
            <w:r w:rsidR="002D5B34">
              <w:t>)</w:t>
            </w:r>
          </w:p>
          <w:p w14:paraId="0737C616" w14:textId="77777777" w:rsidR="00841E25" w:rsidRPr="005224AD" w:rsidRDefault="00841E25" w:rsidP="00841E25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 xml:space="preserve">Blog for Islamic open source projects by </w:t>
            </w:r>
            <w:proofErr w:type="spellStart"/>
            <w:r w:rsidRPr="005224AD">
              <w:rPr>
                <w:sz w:val="18"/>
                <w:szCs w:val="18"/>
              </w:rPr>
              <w:t>Fekra</w:t>
            </w:r>
            <w:proofErr w:type="spellEnd"/>
            <w:r w:rsidRPr="005224AD">
              <w:rPr>
                <w:sz w:val="18"/>
                <w:szCs w:val="18"/>
              </w:rPr>
              <w:t xml:space="preserve"> computers, Also for general Islamic Opens Source Software news, Ideas and tutorials.</w:t>
            </w:r>
          </w:p>
          <w:p w14:paraId="01B6F39E" w14:textId="77777777" w:rsidR="00841E25" w:rsidRDefault="00841E25" w:rsidP="00841E25">
            <w:pPr>
              <w:pStyle w:val="Heading4"/>
              <w:outlineLvl w:val="3"/>
            </w:pPr>
            <w:r>
              <w:lastRenderedPageBreak/>
              <w:t>Technologies and Tools</w:t>
            </w:r>
          </w:p>
          <w:p w14:paraId="62AC9BA9" w14:textId="77777777" w:rsidR="00841E25" w:rsidRPr="005224AD" w:rsidRDefault="00841E25" w:rsidP="00841E25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Jekyll, GitHub pages</w:t>
            </w:r>
          </w:p>
          <w:p w14:paraId="309F6693" w14:textId="77777777" w:rsidR="00841E25" w:rsidRDefault="00841E25" w:rsidP="00841E25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117791" wp14:editId="6F24BF67">
                  <wp:extent cx="304800" cy="304800"/>
                  <wp:effectExtent l="0" t="0" r="0" b="0"/>
                  <wp:docPr id="6" name="Picture 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FCFC86D" wp14:editId="1149011A">
                  <wp:extent cx="323075" cy="314325"/>
                  <wp:effectExtent l="0" t="0" r="1270" b="0"/>
                  <wp:docPr id="7" name="Picture 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92" cy="33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57DD" w14:textId="77777777" w:rsidR="00160EF9" w:rsidRDefault="00160EF9" w:rsidP="007C03EC">
            <w:pPr>
              <w:pStyle w:val="Heading3"/>
              <w:outlineLvl w:val="2"/>
            </w:pPr>
          </w:p>
        </w:tc>
      </w:tr>
      <w:tr w:rsidR="002D5B34" w:rsidRPr="00CF1A49" w14:paraId="79BD5688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4D2DF010" w14:textId="14D6E766" w:rsidR="002D5B34" w:rsidRDefault="002D5B34" w:rsidP="002D5B34">
            <w:pPr>
              <w:pStyle w:val="Heading2"/>
              <w:contextualSpacing/>
              <w:outlineLvl w:val="1"/>
            </w:pPr>
            <w:r>
              <w:lastRenderedPageBreak/>
              <w:t xml:space="preserve">GPU Accelerated Timetabling System using genetic algorithm (graduation project) </w:t>
            </w:r>
            <w:r w:rsidR="009B7137" w:rsidRPr="009B7137">
              <w:rPr>
                <w:color w:val="595959" w:themeColor="text1" w:themeTint="A6"/>
                <w:sz w:val="22"/>
                <w:szCs w:val="24"/>
              </w:rPr>
              <w:t>(</w:t>
            </w:r>
            <w:r w:rsidRPr="00EC0F11">
              <w:rPr>
                <w:color w:val="595959" w:themeColor="text1" w:themeTint="A6"/>
                <w:sz w:val="22"/>
                <w:szCs w:val="24"/>
              </w:rPr>
              <w:t xml:space="preserve">Sep 2015 – Jul </w:t>
            </w:r>
            <w:r w:rsidR="00205323" w:rsidRPr="00EC0F11">
              <w:rPr>
                <w:color w:val="595959" w:themeColor="text1" w:themeTint="A6"/>
                <w:sz w:val="22"/>
                <w:szCs w:val="24"/>
              </w:rPr>
              <w:t>2016)</w:t>
            </w:r>
          </w:p>
          <w:p w14:paraId="765F6648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An integrated solution for generating weekly timetables for large universities, based on constraints imposed by resources and the constraints supplied by staff members through web interface.</w:t>
            </w:r>
            <w:r w:rsidRPr="005224AD">
              <w:rPr>
                <w:sz w:val="18"/>
                <w:szCs w:val="18"/>
              </w:rPr>
              <w:br/>
              <w:t>The main solving algorithm is genetic algorithm which is then accelerated using GPU</w:t>
            </w:r>
          </w:p>
          <w:p w14:paraId="44E3DB81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74BFB630" w14:textId="53321FC4" w:rsidR="002D5B34" w:rsidRPr="005224AD" w:rsidRDefault="002D5B34" w:rsidP="005224AD">
            <w:pPr>
              <w:rPr>
                <w:sz w:val="18"/>
                <w:szCs w:val="18"/>
              </w:rPr>
            </w:pPr>
            <w:proofErr w:type="spellStart"/>
            <w:r w:rsidRPr="005224AD">
              <w:rPr>
                <w:sz w:val="18"/>
                <w:szCs w:val="18"/>
              </w:rPr>
              <w:t>Cuda</w:t>
            </w:r>
            <w:proofErr w:type="spellEnd"/>
            <w:r w:rsidR="00403643">
              <w:rPr>
                <w:sz w:val="18"/>
                <w:szCs w:val="18"/>
              </w:rPr>
              <w:t>,</w:t>
            </w:r>
            <w:r w:rsidRPr="005224AD">
              <w:rPr>
                <w:sz w:val="18"/>
                <w:szCs w:val="18"/>
              </w:rPr>
              <w:t xml:space="preserve"> C, </w:t>
            </w:r>
            <w:r w:rsidR="00403643" w:rsidRPr="005224AD">
              <w:rPr>
                <w:sz w:val="18"/>
                <w:szCs w:val="18"/>
              </w:rPr>
              <w:t>MATLAB,</w:t>
            </w:r>
            <w:r w:rsidRPr="005224AD">
              <w:rPr>
                <w:sz w:val="18"/>
                <w:szCs w:val="18"/>
              </w:rPr>
              <w:t xml:space="preserve"> MATLAB optimization toolbox, Visual studio 2015</w:t>
            </w:r>
          </w:p>
        </w:tc>
      </w:tr>
      <w:tr w:rsidR="002D5B34" w:rsidRPr="00CF1A49" w14:paraId="53690E3F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6A4E08E9" w14:textId="197AD232" w:rsidR="002D5B34" w:rsidRPr="002D5B34" w:rsidRDefault="002D5B34" w:rsidP="002D5B34">
            <w:pPr>
              <w:pStyle w:val="Heading2"/>
              <w:contextualSpacing/>
              <w:outlineLvl w:val="1"/>
            </w:pPr>
            <w:r w:rsidRPr="003F59D1">
              <w:t>P2P and Server-client chat</w:t>
            </w:r>
            <w:r w:rsidRPr="002D5B34">
              <w:t xml:space="preserve"> </w:t>
            </w:r>
            <w:r w:rsidRPr="009B7137">
              <w:rPr>
                <w:color w:val="595959" w:themeColor="text1" w:themeTint="A6"/>
                <w:sz w:val="22"/>
                <w:szCs w:val="24"/>
              </w:rPr>
              <w:t>(Dec 2015)</w:t>
            </w:r>
          </w:p>
          <w:p w14:paraId="4EB8B639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P2P and Server-client chat application based on java socket</w:t>
            </w:r>
            <w:r w:rsidRPr="005224AD">
              <w:rPr>
                <w:sz w:val="18"/>
                <w:szCs w:val="18"/>
              </w:rPr>
              <w:br/>
              <w:t>Project for as an application during the (Distributed system) course in 4th year CSE</w:t>
            </w:r>
          </w:p>
          <w:p w14:paraId="1F3391E9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18714C06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Java, Java Socket programming, Java Swing, Eclipse</w:t>
            </w:r>
          </w:p>
          <w:p w14:paraId="51E182F0" w14:textId="563C419A" w:rsidR="002D5B34" w:rsidRDefault="002D5B34" w:rsidP="005224A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AC61E6" wp14:editId="5934ADA3">
                  <wp:extent cx="304800" cy="304800"/>
                  <wp:effectExtent l="0" t="0" r="0" b="0"/>
                  <wp:docPr id="1" name="Picture 1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B34" w:rsidRPr="00CF1A49" w14:paraId="64D0ADD6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396739CB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 xml:space="preserve">Web based Quiz Application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(Dec 2015)</w:t>
            </w:r>
          </w:p>
          <w:p w14:paraId="4820F4F7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 web site which allows instructors to add quizzes for students in their classes, students can answer quizzes which is automatically graded.</w:t>
            </w:r>
            <w:r w:rsidRPr="005224AD">
              <w:rPr>
                <w:sz w:val="18"/>
                <w:szCs w:val="18"/>
              </w:rPr>
              <w:br/>
              <w:t xml:space="preserve"> Project for (Database Systems) course in 4th year CSE.</w:t>
            </w:r>
          </w:p>
          <w:p w14:paraId="336287DD" w14:textId="77777777" w:rsidR="002D5B34" w:rsidRPr="003505E2" w:rsidRDefault="002D5B34" w:rsidP="002D5B34">
            <w:pPr>
              <w:spacing w:after="200" w:line="276" w:lineRule="auto"/>
            </w:pPr>
            <w:r w:rsidRPr="00896BAE">
              <w:rPr>
                <w:noProof/>
              </w:rPr>
              <w:drawing>
                <wp:inline distT="0" distB="0" distL="0" distR="0" wp14:anchorId="04B4247D" wp14:editId="0DE87FE4">
                  <wp:extent cx="301752" cy="301752"/>
                  <wp:effectExtent l="0" t="0" r="3175" b="3175"/>
                  <wp:docPr id="2" name="Picture 2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304D8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30205E5C" w14:textId="4C6CCCE4" w:rsidR="002D5B34" w:rsidRPr="005224AD" w:rsidRDefault="00BB5A5E" w:rsidP="005224AD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php,</w:t>
            </w:r>
            <w:r w:rsidR="002D5B34" w:rsidRPr="005224AD">
              <w:rPr>
                <w:sz w:val="18"/>
                <w:szCs w:val="18"/>
              </w:rPr>
              <w:t xml:space="preserve"> MySQL, PhpMyAdmin, Sublime text</w:t>
            </w:r>
          </w:p>
        </w:tc>
      </w:tr>
      <w:tr w:rsidR="002D5B34" w:rsidRPr="00CF1A49" w14:paraId="5D769497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68975FE" w14:textId="77777777" w:rsidR="002D5B34" w:rsidRDefault="002D5B34" w:rsidP="002D5B34">
            <w:pPr>
              <w:pStyle w:val="Heading2"/>
              <w:contextualSpacing/>
              <w:outlineLvl w:val="1"/>
            </w:pPr>
            <w:r w:rsidRPr="003F59D1">
              <w:t xml:space="preserve">Process Scheduler and memory manager </w:t>
            </w:r>
            <w:r>
              <w:t xml:space="preserve">visualizer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(jul 2015)</w:t>
            </w:r>
          </w:p>
          <w:p w14:paraId="72806E55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Graphical visualization for variety of operating system algorithms for process scheduling and memory management</w:t>
            </w:r>
            <w:r w:rsidRPr="005224AD">
              <w:rPr>
                <w:sz w:val="18"/>
                <w:szCs w:val="18"/>
              </w:rPr>
              <w:br/>
              <w:t>project for (Operating systems) course in 3rd year CSE</w:t>
            </w:r>
          </w:p>
          <w:p w14:paraId="4415A3A5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4FA73A5B" w14:textId="7689513A" w:rsidR="002D5B34" w:rsidRPr="005224AD" w:rsidRDefault="002D5B34" w:rsidP="005224AD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Java, Java Swing, Eclipse</w:t>
            </w:r>
          </w:p>
        </w:tc>
      </w:tr>
      <w:tr w:rsidR="002D5B34" w:rsidRPr="00CF1A49" w14:paraId="007B1510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75DB1E42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>A software Implementation of</w:t>
            </w:r>
            <w:r w:rsidRPr="003F59D1">
              <w:t xml:space="preserve"> I</w:t>
            </w:r>
            <w:r w:rsidRPr="003F59D1">
              <w:rPr>
                <w:vertAlign w:val="superscript"/>
              </w:rPr>
              <w:t>2</w:t>
            </w:r>
            <w:r>
              <w:t xml:space="preserve"> C PROTOCOL for Arduino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(jul 2015)</w:t>
            </w:r>
          </w:p>
          <w:p w14:paraId="7224C0B3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project for (Microprocessor) course in 3rd year CSE</w:t>
            </w:r>
          </w:p>
          <w:p w14:paraId="070178DC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5E863DB4" w14:textId="77777777" w:rsidR="002D5B34" w:rsidRPr="005224AD" w:rsidRDefault="002D5B34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Arduino, Arduino IDE</w:t>
            </w:r>
          </w:p>
          <w:p w14:paraId="40330607" w14:textId="77777777" w:rsidR="002D5B34" w:rsidRDefault="002D5B34" w:rsidP="002D5B34">
            <w:pPr>
              <w:pStyle w:val="Heading3"/>
              <w:outlineLvl w:val="2"/>
            </w:pPr>
          </w:p>
        </w:tc>
      </w:tr>
      <w:tr w:rsidR="002D5B34" w:rsidRPr="00CF1A49" w14:paraId="4DEEC5D6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7F4D8EFC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>calculator</w:t>
            </w:r>
          </w:p>
          <w:p w14:paraId="5D735EC5" w14:textId="7B0AB800" w:rsidR="002D5B34" w:rsidRPr="005224AD" w:rsidRDefault="007E74CC" w:rsidP="002D5B34">
            <w:pPr>
              <w:rPr>
                <w:sz w:val="18"/>
                <w:szCs w:val="18"/>
              </w:rPr>
            </w:pPr>
            <w:r w:rsidRPr="005224AD">
              <w:rPr>
                <w:sz w:val="18"/>
                <w:szCs w:val="18"/>
              </w:rPr>
              <w:t>Project for</w:t>
            </w:r>
            <w:r w:rsidR="002D5B34" w:rsidRPr="005224AD">
              <w:rPr>
                <w:sz w:val="18"/>
                <w:szCs w:val="18"/>
              </w:rPr>
              <w:t xml:space="preserve"> applying parsing algorithms </w:t>
            </w:r>
            <w:r w:rsidR="002D5B34" w:rsidRPr="005224AD">
              <w:rPr>
                <w:sz w:val="18"/>
                <w:szCs w:val="18"/>
              </w:rPr>
              <w:br/>
              <w:t>project for (Data structure and Algorithm analysis) course in 3rd year CSE</w:t>
            </w:r>
          </w:p>
          <w:p w14:paraId="2E0783E9" w14:textId="77777777" w:rsidR="002D5B34" w:rsidRPr="00777B05" w:rsidRDefault="002D5B34" w:rsidP="002D5B3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5C3B09" wp14:editId="7A51CDB7">
                  <wp:extent cx="304800" cy="304800"/>
                  <wp:effectExtent l="0" t="0" r="0" b="0"/>
                  <wp:docPr id="12" name="Picture 1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FF9473" w14:textId="77777777" w:rsidR="002D5B34" w:rsidRDefault="002D5B34" w:rsidP="002D5B34">
            <w:pPr>
              <w:pStyle w:val="Heading3"/>
              <w:contextualSpacing/>
              <w:outlineLvl w:val="2"/>
            </w:pPr>
          </w:p>
        </w:tc>
      </w:tr>
      <w:tr w:rsidR="002D5B34" w:rsidRPr="00CF1A49" w14:paraId="1284879C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018A7987" w14:textId="7D85E2C3" w:rsidR="002D5B34" w:rsidRDefault="002D5B34" w:rsidP="002D5B34">
            <w:pPr>
              <w:pStyle w:val="Heading2"/>
              <w:contextualSpacing/>
              <w:outlineLvl w:val="1"/>
            </w:pPr>
            <w:r w:rsidRPr="003F59D1">
              <w:t>A s</w:t>
            </w:r>
            <w:r>
              <w:t xml:space="preserve">implified MIPS processor HDL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(Dec 2014)</w:t>
            </w:r>
          </w:p>
          <w:p w14:paraId="3864DD86" w14:textId="77777777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project for (Computer organization) course in 3rd year CSE</w:t>
            </w:r>
          </w:p>
          <w:p w14:paraId="10934157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1CFC34DB" w14:textId="4F2E8854" w:rsidR="002D5B34" w:rsidRPr="00026C77" w:rsidRDefault="007E74CC" w:rsidP="002D5B34">
            <w:pPr>
              <w:pStyle w:val="Heading3"/>
              <w:outlineLvl w:val="2"/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VERILOG,</w:t>
            </w:r>
            <w:r w:rsidR="002D5B34" w:rsidRPr="00026C77">
              <w:rPr>
                <w:sz w:val="18"/>
                <w:szCs w:val="18"/>
              </w:rPr>
              <w:t xml:space="preserve"> Modelsim</w:t>
            </w:r>
          </w:p>
        </w:tc>
      </w:tr>
      <w:tr w:rsidR="002D5B34" w:rsidRPr="00CF1A49" w14:paraId="5A3FD5DD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4CC625F" w14:textId="77777777" w:rsidR="002D5B34" w:rsidRDefault="002D5B34" w:rsidP="002D5B34">
            <w:pPr>
              <w:pStyle w:val="Heading2"/>
              <w:contextualSpacing/>
              <w:outlineLvl w:val="1"/>
            </w:pPr>
            <w:r>
              <w:t xml:space="preserve">Android Quiz application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(Dec 2014)</w:t>
            </w:r>
          </w:p>
          <w:p w14:paraId="3FE6B9DE" w14:textId="77777777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Android which allows instructors to add quizzes for students in their classes, students can answer quizzes which is automatically graded.</w:t>
            </w:r>
            <w:r w:rsidRPr="00026C77">
              <w:rPr>
                <w:sz w:val="18"/>
                <w:szCs w:val="18"/>
              </w:rPr>
              <w:br/>
              <w:t>Project for (Database Systems) course in 3rd year CSE</w:t>
            </w:r>
          </w:p>
          <w:p w14:paraId="11754DF2" w14:textId="77777777" w:rsidR="002D5B34" w:rsidRDefault="002D5B34" w:rsidP="002D5B34">
            <w:pPr>
              <w:pStyle w:val="Heading4"/>
              <w:outlineLvl w:val="3"/>
            </w:pPr>
            <w:r>
              <w:t>Technologies and Tools</w:t>
            </w:r>
          </w:p>
          <w:p w14:paraId="5C3BFDA7" w14:textId="77777777" w:rsidR="002D5B34" w:rsidRPr="00026C77" w:rsidRDefault="002D5B34" w:rsidP="002D5B34">
            <w:pPr>
              <w:spacing w:after="200" w:line="276" w:lineRule="auto"/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Android, Android studio, Eclipse android plugin</w:t>
            </w:r>
          </w:p>
          <w:p w14:paraId="047EC71D" w14:textId="77777777" w:rsidR="002D5B34" w:rsidRDefault="002D5B34" w:rsidP="002D5B3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A9560A" wp14:editId="11568172">
                  <wp:extent cx="304800" cy="304800"/>
                  <wp:effectExtent l="0" t="0" r="0" b="0"/>
                  <wp:docPr id="3" name="Picture 3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A77BA8" w14:textId="77777777" w:rsidR="002D5B34" w:rsidRDefault="002D5B34" w:rsidP="002D5B34">
            <w:pPr>
              <w:pStyle w:val="Heading3"/>
              <w:contextualSpacing/>
              <w:outlineLvl w:val="2"/>
            </w:pPr>
          </w:p>
        </w:tc>
      </w:tr>
      <w:tr w:rsidR="002D5B34" w:rsidRPr="00CF1A49" w14:paraId="4DD1B773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0542ACF" w14:textId="0D1D7F49" w:rsidR="002D5B34" w:rsidRDefault="002D5B34" w:rsidP="002D5B34">
            <w:pPr>
              <w:pStyle w:val="Heading2"/>
              <w:contextualSpacing/>
              <w:outlineLvl w:val="1"/>
            </w:pPr>
            <w:r>
              <w:lastRenderedPageBreak/>
              <w:t>MIPS Assembler (Dec 2014)</w:t>
            </w:r>
          </w:p>
          <w:p w14:paraId="47FB1D84" w14:textId="2CD0E458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 xml:space="preserve">Object oriented </w:t>
            </w:r>
            <w:r w:rsidR="005224AD" w:rsidRPr="00026C77">
              <w:rPr>
                <w:sz w:val="18"/>
                <w:szCs w:val="18"/>
              </w:rPr>
              <w:t>C</w:t>
            </w:r>
            <w:r w:rsidRPr="00026C77">
              <w:rPr>
                <w:sz w:val="18"/>
                <w:szCs w:val="18"/>
              </w:rPr>
              <w:t>++ Implementation for MIPS assembler.</w:t>
            </w:r>
            <w:r w:rsidRPr="00026C77">
              <w:rPr>
                <w:sz w:val="18"/>
                <w:szCs w:val="18"/>
              </w:rPr>
              <w:br/>
              <w:t>Bonus project for (Computer organization) course in 3rd year CSE</w:t>
            </w:r>
          </w:p>
          <w:p w14:paraId="07A83463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5AEE6EDD" w14:textId="7E11BCF8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 xml:space="preserve">C++, </w:t>
            </w:r>
            <w:r w:rsidR="00BB5A5E" w:rsidRPr="00026C77">
              <w:rPr>
                <w:sz w:val="18"/>
                <w:szCs w:val="18"/>
              </w:rPr>
              <w:t>object-oriented</w:t>
            </w:r>
            <w:r w:rsidRPr="00026C77">
              <w:rPr>
                <w:sz w:val="18"/>
                <w:szCs w:val="18"/>
              </w:rPr>
              <w:t xml:space="preserve"> design, Visual studio 2012</w:t>
            </w:r>
          </w:p>
          <w:p w14:paraId="081FF745" w14:textId="77777777" w:rsidR="002D5B34" w:rsidRDefault="002D5B34" w:rsidP="002D5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5DC385" wp14:editId="21229AA9">
                  <wp:extent cx="304800" cy="304800"/>
                  <wp:effectExtent l="0" t="0" r="0" b="0"/>
                  <wp:docPr id="4" name="Picture 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A70E05" w14:textId="77777777" w:rsidR="002D5B34" w:rsidRDefault="002D5B34" w:rsidP="002D5B34">
            <w:pPr>
              <w:pStyle w:val="Heading3"/>
              <w:contextualSpacing/>
              <w:outlineLvl w:val="2"/>
            </w:pPr>
          </w:p>
        </w:tc>
      </w:tr>
      <w:tr w:rsidR="002D5B34" w:rsidRPr="00CF1A49" w14:paraId="0A267F96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28AEF84C" w14:textId="2CF2BBE6" w:rsidR="002D5B34" w:rsidRDefault="002D5B34" w:rsidP="002D5B34">
            <w:pPr>
              <w:pStyle w:val="Heading2"/>
              <w:contextualSpacing/>
              <w:outlineLvl w:val="1"/>
            </w:pPr>
            <w:r w:rsidRPr="003F59D1">
              <w:t xml:space="preserve">simple HDL language </w:t>
            </w:r>
            <w:r>
              <w:t xml:space="preserve">for </w:t>
            </w:r>
            <w:r w:rsidRPr="003F59D1">
              <w:t xml:space="preserve">primitive </w:t>
            </w:r>
            <w:r>
              <w:t xml:space="preserve">logical gates </w:t>
            </w:r>
            <w:r w:rsidRPr="002D5B34">
              <w:rPr>
                <w:color w:val="595959" w:themeColor="text1" w:themeTint="A6"/>
                <w:sz w:val="22"/>
                <w:szCs w:val="24"/>
              </w:rPr>
              <w:t>(JUL 2014)</w:t>
            </w:r>
          </w:p>
          <w:p w14:paraId="5B7844AA" w14:textId="77777777" w:rsidR="002D5B34" w:rsidRPr="00026C77" w:rsidRDefault="002D5B34" w:rsidP="002D5B34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 simulator for a simple HDL language that supports primitive logical gates</w:t>
            </w:r>
            <w:r w:rsidRPr="00026C77">
              <w:rPr>
                <w:sz w:val="18"/>
                <w:szCs w:val="18"/>
              </w:rPr>
              <w:br/>
              <w:t>Project for (Logic circuits) course in 2rd year CSE</w:t>
            </w:r>
          </w:p>
          <w:p w14:paraId="2FEF0B6B" w14:textId="77777777" w:rsidR="002D5B34" w:rsidRDefault="002D5B34" w:rsidP="002D5B34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53F21BEF" w14:textId="33C142B1" w:rsidR="002D5B34" w:rsidRPr="00026C77" w:rsidRDefault="002D5B34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C++, Visual studio</w:t>
            </w:r>
          </w:p>
        </w:tc>
      </w:tr>
      <w:tr w:rsidR="005224AD" w:rsidRPr="00CF1A49" w14:paraId="25D97260" w14:textId="77777777" w:rsidTr="009B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03A3CB16" w14:textId="77777777" w:rsidR="005224AD" w:rsidRDefault="005224AD" w:rsidP="005224AD">
            <w:pPr>
              <w:pStyle w:val="Heading2"/>
              <w:contextualSpacing/>
              <w:outlineLvl w:val="1"/>
            </w:pPr>
            <w:r>
              <w:t>Echo Remover (Jul 2014)</w:t>
            </w:r>
          </w:p>
          <w:p w14:paraId="3DB2B2DB" w14:textId="604EDAD7" w:rsidR="005224AD" w:rsidRPr="00026C77" w:rsidRDefault="005224AD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A simple DSP system which makes and remove echo,</w:t>
            </w:r>
          </w:p>
          <w:p w14:paraId="0B844751" w14:textId="77777777" w:rsidR="005224AD" w:rsidRPr="00026C77" w:rsidRDefault="005224AD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Project for (Signal processing) course in 2rd year CSE</w:t>
            </w:r>
          </w:p>
          <w:p w14:paraId="6CB0940A" w14:textId="77777777" w:rsidR="005224AD" w:rsidRDefault="005224AD" w:rsidP="005224AD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Technologies and tools</w:t>
            </w:r>
          </w:p>
          <w:p w14:paraId="23CA6034" w14:textId="4D2C2484" w:rsidR="005224AD" w:rsidRPr="00026C77" w:rsidRDefault="005224AD" w:rsidP="005224AD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MATLAB DSP toolbox</w:t>
            </w:r>
          </w:p>
        </w:tc>
      </w:tr>
      <w:tr w:rsidR="002D5B34" w:rsidRPr="00CF1A49" w14:paraId="1EE76EB7" w14:textId="77777777" w:rsidTr="009B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4" w:type="dxa"/>
          </w:tcPr>
          <w:p w14:paraId="53C28CF4" w14:textId="77777777" w:rsidR="002D5B34" w:rsidRDefault="002D5B34" w:rsidP="002D5B34">
            <w:pPr>
              <w:pStyle w:val="Heading3"/>
              <w:outlineLvl w:val="2"/>
            </w:pPr>
            <w:r w:rsidRPr="002D5B34">
              <w:rPr>
                <w:color w:val="1D824C" w:themeColor="accent1"/>
                <w:sz w:val="26"/>
                <w:szCs w:val="26"/>
              </w:rPr>
              <w:t>Calculator</w:t>
            </w:r>
            <w:r>
              <w:t xml:space="preserve"> (2005)</w:t>
            </w:r>
          </w:p>
          <w:p w14:paraId="62A2E992" w14:textId="465E3CE1" w:rsidR="002D5B34" w:rsidRPr="00403643" w:rsidRDefault="002D5B34" w:rsidP="00403643">
            <w:pPr>
              <w:rPr>
                <w:sz w:val="18"/>
                <w:szCs w:val="18"/>
              </w:rPr>
            </w:pPr>
            <w:r w:rsidRPr="00026C77">
              <w:rPr>
                <w:sz w:val="18"/>
                <w:szCs w:val="18"/>
              </w:rPr>
              <w:t>Simple calculator using visual basic 6</w:t>
            </w:r>
            <w:r w:rsidRPr="00026C77">
              <w:rPr>
                <w:sz w:val="18"/>
                <w:szCs w:val="18"/>
              </w:rPr>
              <w:br/>
              <w:t>My first programming project.</w:t>
            </w:r>
          </w:p>
        </w:tc>
      </w:tr>
    </w:tbl>
    <w:p w14:paraId="128A3A7D" w14:textId="77777777" w:rsidR="0067739F" w:rsidRDefault="0067739F" w:rsidP="00F057FD">
      <w:pPr>
        <w:pStyle w:val="Heading1"/>
      </w:pPr>
      <w:r>
        <w:t>Publication</w:t>
      </w:r>
    </w:p>
    <w:p w14:paraId="5BF298A3" w14:textId="77777777" w:rsidR="0067739F" w:rsidRDefault="0067739F" w:rsidP="0067739F">
      <w:pPr>
        <w:pStyle w:val="Heading3"/>
      </w:pPr>
      <w:r>
        <w:t>A GPU Based Genetic Algorithm Solution for the Timetabling Problem (Dec 2016)</w:t>
      </w:r>
    </w:p>
    <w:p w14:paraId="04D68D25" w14:textId="77777777" w:rsidR="0067739F" w:rsidRDefault="0067739F" w:rsidP="00CD30C3">
      <w:pPr>
        <w:pStyle w:val="pv-accomplishment-entitysubtitle"/>
        <w:rPr>
          <w:rStyle w:val="pv-accomplishment-entitypublisher"/>
        </w:rPr>
      </w:pPr>
      <w:r>
        <w:rPr>
          <w:rStyle w:val="pv-accomplishment-entitypublisher"/>
        </w:rPr>
        <w:t>IEEE 11th International Conference on Computer Engineering and Systems (ICCES 2016)</w:t>
      </w:r>
    </w:p>
    <w:p w14:paraId="35F17572" w14:textId="77777777" w:rsidR="0067739F" w:rsidRDefault="0067739F" w:rsidP="0067739F">
      <w:pPr>
        <w:pStyle w:val="pv-accomplishment-entitysubtitle"/>
        <w:rPr>
          <w:rStyle w:val="pv-accomplishment-entitypublisher"/>
        </w:rPr>
      </w:pPr>
      <w:r>
        <w:rPr>
          <w:rStyle w:val="pv-accomplishment-entitypublisher"/>
        </w:rPr>
        <w:t xml:space="preserve"> </w:t>
      </w:r>
      <w:r>
        <w:rPr>
          <w:noProof/>
        </w:rPr>
        <w:drawing>
          <wp:inline distT="0" distB="0" distL="0" distR="0" wp14:anchorId="10C73071" wp14:editId="449A0DA8">
            <wp:extent cx="621665" cy="438150"/>
            <wp:effectExtent l="0" t="0" r="6985" b="0"/>
            <wp:docPr id="10" name="Picture 10" descr="http://icsiit.petra.ac.id/images/ieeexplore.jpe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icsiit.petra.ac.id/images/ieeexplore.jpe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66DD" w14:textId="77777777" w:rsidR="009B7137" w:rsidRDefault="009B7137" w:rsidP="009B7137">
      <w:pPr>
        <w:pStyle w:val="Heading1"/>
      </w:pPr>
      <w:r>
        <w:t>LANGUAGES</w:t>
      </w:r>
    </w:p>
    <w:p w14:paraId="450F536E" w14:textId="77777777" w:rsidR="00CD30C3" w:rsidRDefault="00CD30C3" w:rsidP="007C03EC">
      <w:pPr>
        <w:pStyle w:val="ListBullet"/>
        <w:sectPr w:rsidR="00CD30C3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29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452"/>
      </w:tblGrid>
      <w:tr w:rsidR="00CF1A7A" w:rsidRPr="006E1507" w14:paraId="0258E0C1" w14:textId="77777777" w:rsidTr="00CF1A7A">
        <w:trPr>
          <w:trHeight w:val="74"/>
        </w:trPr>
        <w:tc>
          <w:tcPr>
            <w:tcW w:w="2452" w:type="dxa"/>
          </w:tcPr>
          <w:p w14:paraId="1013145D" w14:textId="13A1E65E" w:rsidR="00CF1A7A" w:rsidRPr="006E1507" w:rsidRDefault="00CF1A7A" w:rsidP="007C03EC">
            <w:pPr>
              <w:pStyle w:val="ListBullet"/>
            </w:pPr>
            <w:r>
              <w:t xml:space="preserve">English: </w:t>
            </w:r>
            <w:r w:rsidRPr="00160EF9">
              <w:t xml:space="preserve">Professional working proficiency </w:t>
            </w:r>
          </w:p>
          <w:p w14:paraId="4700F2BA" w14:textId="77777777" w:rsidR="00CF1A7A" w:rsidRPr="006E1507" w:rsidRDefault="00CF1A7A" w:rsidP="007C03EC">
            <w:pPr>
              <w:pStyle w:val="ListBullet"/>
              <w:contextualSpacing w:val="0"/>
            </w:pPr>
            <w:r>
              <w:t>Arabic:  Native</w:t>
            </w:r>
          </w:p>
        </w:tc>
      </w:tr>
    </w:tbl>
    <w:p w14:paraId="421CFB31" w14:textId="77777777" w:rsidR="00CD30C3" w:rsidRDefault="00CD30C3" w:rsidP="009B7137">
      <w:pPr>
        <w:pStyle w:val="Heading1"/>
        <w:sectPr w:rsidR="00CD30C3" w:rsidSect="00CD30C3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3437B49C" w14:textId="33A15BCC" w:rsidR="00CD30C3" w:rsidRDefault="00CD30C3" w:rsidP="005224AD">
      <w:pPr>
        <w:pStyle w:val="Heading1"/>
        <w:sectPr w:rsidR="00CD30C3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B0357A5" w14:textId="77777777" w:rsidR="00CD30C3" w:rsidRDefault="00CD30C3" w:rsidP="009B7137">
      <w:pPr>
        <w:pStyle w:val="Heading1"/>
        <w:sectPr w:rsidR="00CD30C3" w:rsidSect="005224A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67B066C" w14:textId="0E08E694" w:rsidR="009B7137" w:rsidRDefault="00AC751D" w:rsidP="009B7137">
      <w:pPr>
        <w:pStyle w:val="Heading1"/>
      </w:pPr>
      <w:r>
        <w:t xml:space="preserve">Personal </w:t>
      </w:r>
      <w:r w:rsidR="009B7137">
        <w:t>Skills</w:t>
      </w:r>
    </w:p>
    <w:p w14:paraId="056C0B43" w14:textId="77777777" w:rsidR="009B7137" w:rsidRDefault="009B7137" w:rsidP="00CF1A7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798"/>
        <w:gridCol w:w="1938"/>
        <w:gridCol w:w="5804"/>
      </w:tblGrid>
      <w:tr w:rsidR="00CF1A7A" w14:paraId="0137E525" w14:textId="77777777" w:rsidTr="00CF1A7A">
        <w:tc>
          <w:tcPr>
            <w:tcW w:w="1798" w:type="dxa"/>
          </w:tcPr>
          <w:p w14:paraId="50152C48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Analytic</w:t>
            </w:r>
          </w:p>
          <w:p w14:paraId="210153CF" w14:textId="77777777" w:rsidR="00CF1A7A" w:rsidRDefault="00CF1A7A" w:rsidP="00CF1A7A"/>
        </w:tc>
        <w:tc>
          <w:tcPr>
            <w:tcW w:w="1938" w:type="dxa"/>
          </w:tcPr>
          <w:p w14:paraId="4D195429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Researcher</w:t>
            </w:r>
          </w:p>
          <w:p w14:paraId="4AF90105" w14:textId="77777777" w:rsidR="00CF1A7A" w:rsidRDefault="00CF1A7A" w:rsidP="00CF1A7A"/>
        </w:tc>
        <w:tc>
          <w:tcPr>
            <w:tcW w:w="5804" w:type="dxa"/>
          </w:tcPr>
          <w:p w14:paraId="4DA8E7F8" w14:textId="63A7770F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Problems solver</w:t>
            </w:r>
          </w:p>
        </w:tc>
      </w:tr>
      <w:tr w:rsidR="00CF1A7A" w14:paraId="6F9DE68C" w14:textId="77777777" w:rsidTr="00CF1A7A">
        <w:tc>
          <w:tcPr>
            <w:tcW w:w="1798" w:type="dxa"/>
          </w:tcPr>
          <w:p w14:paraId="00E5873F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Details oriented</w:t>
            </w:r>
          </w:p>
          <w:p w14:paraId="585E6188" w14:textId="77777777" w:rsidR="00CF1A7A" w:rsidRDefault="00CF1A7A" w:rsidP="00CF1A7A"/>
        </w:tc>
        <w:tc>
          <w:tcPr>
            <w:tcW w:w="1938" w:type="dxa"/>
          </w:tcPr>
          <w:p w14:paraId="1B99A8E5" w14:textId="77777777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Innovative</w:t>
            </w:r>
          </w:p>
          <w:p w14:paraId="37D074E0" w14:textId="77777777" w:rsidR="00CF1A7A" w:rsidRDefault="00CF1A7A" w:rsidP="00CF1A7A"/>
        </w:tc>
        <w:tc>
          <w:tcPr>
            <w:tcW w:w="5804" w:type="dxa"/>
          </w:tcPr>
          <w:p w14:paraId="53208BD7" w14:textId="0FA2D0B4" w:rsidR="00CF1A7A" w:rsidRDefault="00CF1A7A" w:rsidP="00CF1A7A">
            <w:pPr>
              <w:pStyle w:val="ListParagraph"/>
              <w:numPr>
                <w:ilvl w:val="0"/>
                <w:numId w:val="19"/>
              </w:numPr>
            </w:pPr>
            <w:r>
              <w:t>Supportive</w:t>
            </w:r>
          </w:p>
        </w:tc>
      </w:tr>
    </w:tbl>
    <w:p w14:paraId="40E69B48" w14:textId="698A9B13" w:rsidR="00CF1A7A" w:rsidRDefault="00CF1A7A" w:rsidP="00CF1A7A">
      <w:pPr>
        <w:sectPr w:rsidR="00CF1A7A" w:rsidSect="00F057FD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bookmarkEnd w:id="0"/>
    <w:p w14:paraId="1C9AE559" w14:textId="77777777" w:rsidR="00CF1A7A" w:rsidRDefault="00CF1A7A" w:rsidP="00CF1A7A">
      <w:pPr>
        <w:pStyle w:val="Heading1"/>
        <w:sectPr w:rsidR="00CF1A7A" w:rsidSect="009B7137"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DA74633" w14:textId="36029856" w:rsidR="00CF1A7A" w:rsidRDefault="00CF1A7A" w:rsidP="00CF1A7A">
      <w:pPr>
        <w:pStyle w:val="Heading1"/>
      </w:pPr>
      <w:r>
        <w:lastRenderedPageBreak/>
        <w:t>PErsonal Information</w:t>
      </w:r>
    </w:p>
    <w:p w14:paraId="653CBD3C" w14:textId="77777777" w:rsidR="00CF1A7A" w:rsidRDefault="00CF1A7A" w:rsidP="00CF1A7A">
      <w:pPr>
        <w:pStyle w:val="ListBullet"/>
        <w:numPr>
          <w:ilvl w:val="0"/>
          <w:numId w:val="31"/>
        </w:numPr>
      </w:pPr>
      <w:r>
        <w:t xml:space="preserve">Military Status: exempted  </w:t>
      </w:r>
    </w:p>
    <w:p w14:paraId="6634952A" w14:textId="77777777" w:rsidR="00CF1A7A" w:rsidRPr="00BB5A5E" w:rsidRDefault="00CF1A7A" w:rsidP="00CF1A7A">
      <w:pPr>
        <w:pStyle w:val="ListBullet"/>
        <w:numPr>
          <w:ilvl w:val="0"/>
          <w:numId w:val="31"/>
        </w:numPr>
        <w:rPr>
          <w:rFonts w:asciiTheme="majorHAnsi" w:eastAsia="Times New Roman" w:hAnsiTheme="majorHAnsi" w:cstheme="majorBidi"/>
          <w:b/>
          <w:caps/>
          <w:color w:val="262626" w:themeColor="text1" w:themeTint="D9"/>
          <w:sz w:val="28"/>
          <w:szCs w:val="32"/>
        </w:rPr>
      </w:pPr>
      <w:r>
        <w:t>Driving License: Issued from Cairo</w:t>
      </w:r>
    </w:p>
    <w:p w14:paraId="0A4B5B74" w14:textId="77777777" w:rsidR="00CF1A7A" w:rsidRPr="00BB5A5E" w:rsidRDefault="00CF1A7A" w:rsidP="00CF1A7A">
      <w:pPr>
        <w:pStyle w:val="Heading1"/>
        <w:tabs>
          <w:tab w:val="right" w:pos="9026"/>
        </w:tabs>
        <w:rPr>
          <w:rFonts w:eastAsia="Times New Roman"/>
        </w:rPr>
      </w:pPr>
      <w:r>
        <w:t>Interests</w:t>
      </w:r>
      <w:r>
        <w:tab/>
      </w:r>
    </w:p>
    <w:p w14:paraId="080039E6" w14:textId="77777777" w:rsidR="00CF1A7A" w:rsidRDefault="00CF1A7A" w:rsidP="00CF1A7A">
      <w:r>
        <w:t xml:space="preserve">I am active contributor to various Islamic Open source projects, I am especially interested in using technology in spreading Islamic knowledge </w:t>
      </w:r>
    </w:p>
    <w:p w14:paraId="76F96BE0" w14:textId="77777777" w:rsidR="00CF1A7A" w:rsidRDefault="00CF1A7A" w:rsidP="00CF1A7A">
      <w:pPr>
        <w:pStyle w:val="Heading1"/>
      </w:pPr>
      <w:r>
        <w:t>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957"/>
        <w:gridCol w:w="972"/>
        <w:gridCol w:w="972"/>
        <w:gridCol w:w="1389"/>
        <w:gridCol w:w="886"/>
        <w:gridCol w:w="886"/>
        <w:gridCol w:w="886"/>
        <w:gridCol w:w="886"/>
      </w:tblGrid>
      <w:tr w:rsidR="00CF1A7A" w14:paraId="0F6A725A" w14:textId="77777777" w:rsidTr="007C03EC">
        <w:tc>
          <w:tcPr>
            <w:tcW w:w="1000" w:type="dxa"/>
            <w:vAlign w:val="center"/>
          </w:tcPr>
          <w:p w14:paraId="59AC5C45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01B1A231" wp14:editId="16A7EDD2">
                  <wp:extent cx="619125" cy="154781"/>
                  <wp:effectExtent l="0" t="0" r="0" b="0"/>
                  <wp:docPr id="19" name="Picture 19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13" cy="1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445CB27C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435B57B9" wp14:editId="22413B29">
                  <wp:extent cx="304800" cy="304800"/>
                  <wp:effectExtent l="0" t="0" r="0" b="0"/>
                  <wp:docPr id="17" name="Picture 1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33381CB5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3B875D66" wp14:editId="5316F329">
                  <wp:extent cx="371475" cy="371475"/>
                  <wp:effectExtent l="0" t="0" r="0" b="0"/>
                  <wp:docPr id="15" name="Picture 15" descr="https://cdn.sstatic.net/Sites/stackoverflow/company/img/logos/so/so-icon.png?v=c78bd457575a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https://cdn.sstatic.net/Sites/stackoverflow/company/img/logos/so/so-icon.png?v=c78bd457575a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0AB2278B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327B5552" wp14:editId="4084F412">
                  <wp:extent cx="371475" cy="371475"/>
                  <wp:effectExtent l="0" t="0" r="0" b="0"/>
                  <wp:docPr id="16" name="Picture 1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  <w:vAlign w:val="center"/>
          </w:tcPr>
          <w:p w14:paraId="6FA3C687" w14:textId="77777777" w:rsidR="00CF1A7A" w:rsidRDefault="00CF1A7A" w:rsidP="007C03EC">
            <w:pPr>
              <w:pStyle w:val="Heading1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479422BE" wp14:editId="1905A273">
                  <wp:extent cx="745435" cy="257175"/>
                  <wp:effectExtent l="0" t="0" r="0" b="0"/>
                  <wp:docPr id="18" name="Picture 18" descr="Jobs in Egypt and the Middle East | Wuzzuf .net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Jobs in Egypt and the Middle East | Wuzzuf .net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775" cy="258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79040A5F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  <w:tc>
          <w:tcPr>
            <w:tcW w:w="1002" w:type="dxa"/>
            <w:vAlign w:val="center"/>
          </w:tcPr>
          <w:p w14:paraId="2B0EDCEB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  <w:tc>
          <w:tcPr>
            <w:tcW w:w="1002" w:type="dxa"/>
            <w:vAlign w:val="center"/>
          </w:tcPr>
          <w:p w14:paraId="743DE754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  <w:tc>
          <w:tcPr>
            <w:tcW w:w="1002" w:type="dxa"/>
            <w:vAlign w:val="center"/>
          </w:tcPr>
          <w:p w14:paraId="05E0780E" w14:textId="77777777" w:rsidR="00CF1A7A" w:rsidRDefault="00CF1A7A" w:rsidP="007C03EC">
            <w:pPr>
              <w:pStyle w:val="Heading1"/>
              <w:jc w:val="center"/>
              <w:outlineLvl w:val="0"/>
            </w:pPr>
          </w:p>
        </w:tc>
      </w:tr>
    </w:tbl>
    <w:p w14:paraId="6272F7D0" w14:textId="7076E22F" w:rsidR="009D6154" w:rsidRDefault="009D6154"/>
    <w:p w14:paraId="63FC2642" w14:textId="77777777" w:rsidR="003920AD" w:rsidRPr="006E1507" w:rsidRDefault="003920AD" w:rsidP="003920AD"/>
    <w:sectPr w:rsidR="003920AD" w:rsidRPr="006E1507" w:rsidSect="009B7137">
      <w:type w:val="continuous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F0F51" w14:textId="77777777" w:rsidR="00773184" w:rsidRDefault="00773184" w:rsidP="0068194B">
      <w:r>
        <w:separator/>
      </w:r>
    </w:p>
    <w:p w14:paraId="32FB79B5" w14:textId="77777777" w:rsidR="00773184" w:rsidRDefault="00773184"/>
    <w:p w14:paraId="7478E227" w14:textId="77777777" w:rsidR="00773184" w:rsidRDefault="00773184"/>
  </w:endnote>
  <w:endnote w:type="continuationSeparator" w:id="0">
    <w:p w14:paraId="0AAD705F" w14:textId="77777777" w:rsidR="00773184" w:rsidRDefault="00773184" w:rsidP="0068194B">
      <w:r>
        <w:continuationSeparator/>
      </w:r>
    </w:p>
    <w:p w14:paraId="3ABCA2E9" w14:textId="77777777" w:rsidR="00773184" w:rsidRDefault="00773184"/>
    <w:p w14:paraId="71C29989" w14:textId="77777777" w:rsidR="00773184" w:rsidRDefault="007731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709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2159A" w14:textId="10F769A3" w:rsidR="007C03EC" w:rsidRDefault="007C03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44C8E" w14:textId="77777777" w:rsidR="007C03EC" w:rsidRDefault="007C03EC"/>
  <w:p w14:paraId="247933A0" w14:textId="77777777" w:rsidR="007C03EC" w:rsidRDefault="007C0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6FCB" w14:textId="77777777" w:rsidR="00773184" w:rsidRDefault="00773184" w:rsidP="0068194B">
      <w:r>
        <w:separator/>
      </w:r>
    </w:p>
    <w:p w14:paraId="176F96CA" w14:textId="77777777" w:rsidR="00773184" w:rsidRDefault="00773184"/>
    <w:p w14:paraId="2EF88745" w14:textId="77777777" w:rsidR="00773184" w:rsidRDefault="00773184"/>
  </w:footnote>
  <w:footnote w:type="continuationSeparator" w:id="0">
    <w:p w14:paraId="770AE1A9" w14:textId="77777777" w:rsidR="00773184" w:rsidRDefault="00773184" w:rsidP="0068194B">
      <w:r>
        <w:continuationSeparator/>
      </w:r>
    </w:p>
    <w:p w14:paraId="77800A4D" w14:textId="77777777" w:rsidR="00773184" w:rsidRDefault="00773184"/>
    <w:p w14:paraId="06181A32" w14:textId="77777777" w:rsidR="00773184" w:rsidRDefault="007731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EC32" w14:textId="77777777" w:rsidR="007C03EC" w:rsidRPr="004E01EB" w:rsidRDefault="007C03EC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7AC6CA" wp14:editId="7C28F6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3364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85647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FC4AD2"/>
    <w:multiLevelType w:val="hybridMultilevel"/>
    <w:tmpl w:val="4D78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C02AF"/>
    <w:multiLevelType w:val="hybridMultilevel"/>
    <w:tmpl w:val="943A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23B5DCD"/>
    <w:multiLevelType w:val="hybridMultilevel"/>
    <w:tmpl w:val="75D6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515F9"/>
    <w:multiLevelType w:val="hybridMultilevel"/>
    <w:tmpl w:val="46B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806FE1"/>
    <w:multiLevelType w:val="hybridMultilevel"/>
    <w:tmpl w:val="94A0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C1ACB"/>
    <w:multiLevelType w:val="hybridMultilevel"/>
    <w:tmpl w:val="0306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22926"/>
    <w:multiLevelType w:val="hybridMultilevel"/>
    <w:tmpl w:val="84C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01490F"/>
    <w:multiLevelType w:val="hybridMultilevel"/>
    <w:tmpl w:val="1A1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67979"/>
    <w:multiLevelType w:val="hybridMultilevel"/>
    <w:tmpl w:val="50BE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1226"/>
    <w:multiLevelType w:val="hybridMultilevel"/>
    <w:tmpl w:val="E27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2167E"/>
    <w:multiLevelType w:val="hybridMultilevel"/>
    <w:tmpl w:val="1906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D3F8E"/>
    <w:multiLevelType w:val="hybridMultilevel"/>
    <w:tmpl w:val="63504896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D36D3"/>
    <w:multiLevelType w:val="hybridMultilevel"/>
    <w:tmpl w:val="3B6E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82"/>
    <w:multiLevelType w:val="hybridMultilevel"/>
    <w:tmpl w:val="C9BC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61D14"/>
    <w:multiLevelType w:val="hybridMultilevel"/>
    <w:tmpl w:val="95A0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A648C"/>
    <w:multiLevelType w:val="hybridMultilevel"/>
    <w:tmpl w:val="C134731A"/>
    <w:lvl w:ilvl="0" w:tplc="45B254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9"/>
  </w:num>
  <w:num w:numId="15">
    <w:abstractNumId w:val="24"/>
  </w:num>
  <w:num w:numId="16">
    <w:abstractNumId w:val="10"/>
  </w:num>
  <w:num w:numId="17">
    <w:abstractNumId w:val="25"/>
  </w:num>
  <w:num w:numId="18">
    <w:abstractNumId w:val="17"/>
  </w:num>
  <w:num w:numId="19">
    <w:abstractNumId w:val="11"/>
  </w:num>
  <w:num w:numId="20">
    <w:abstractNumId w:val="23"/>
  </w:num>
  <w:num w:numId="21">
    <w:abstractNumId w:val="18"/>
  </w:num>
  <w:num w:numId="22">
    <w:abstractNumId w:val="20"/>
  </w:num>
  <w:num w:numId="23">
    <w:abstractNumId w:val="22"/>
  </w:num>
  <w:num w:numId="24">
    <w:abstractNumId w:val="13"/>
  </w:num>
  <w:num w:numId="25">
    <w:abstractNumId w:val="16"/>
  </w:num>
  <w:num w:numId="26">
    <w:abstractNumId w:val="26"/>
  </w:num>
  <w:num w:numId="27">
    <w:abstractNumId w:val="21"/>
  </w:num>
  <w:num w:numId="28">
    <w:abstractNumId w:val="27"/>
  </w:num>
  <w:num w:numId="29">
    <w:abstractNumId w:val="14"/>
  </w:num>
  <w:num w:numId="30">
    <w:abstractNumId w:val="12"/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29"/>
    <w:rsid w:val="000001EF"/>
    <w:rsid w:val="00007322"/>
    <w:rsid w:val="00007728"/>
    <w:rsid w:val="00024584"/>
    <w:rsid w:val="00024730"/>
    <w:rsid w:val="00026C77"/>
    <w:rsid w:val="00055E95"/>
    <w:rsid w:val="0007021F"/>
    <w:rsid w:val="00090D11"/>
    <w:rsid w:val="000B2BA5"/>
    <w:rsid w:val="000E784F"/>
    <w:rsid w:val="000F2F8C"/>
    <w:rsid w:val="0010006E"/>
    <w:rsid w:val="001045A8"/>
    <w:rsid w:val="00114A91"/>
    <w:rsid w:val="001427E1"/>
    <w:rsid w:val="0015117A"/>
    <w:rsid w:val="00160EF9"/>
    <w:rsid w:val="00163668"/>
    <w:rsid w:val="00171566"/>
    <w:rsid w:val="00174676"/>
    <w:rsid w:val="001755A8"/>
    <w:rsid w:val="00184014"/>
    <w:rsid w:val="00192008"/>
    <w:rsid w:val="00196AC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B99"/>
    <w:rsid w:val="0020532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B34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0AD"/>
    <w:rsid w:val="003A0632"/>
    <w:rsid w:val="003A30E5"/>
    <w:rsid w:val="003A6ADF"/>
    <w:rsid w:val="003B5928"/>
    <w:rsid w:val="003D380F"/>
    <w:rsid w:val="003E1265"/>
    <w:rsid w:val="003E160D"/>
    <w:rsid w:val="003F1D5F"/>
    <w:rsid w:val="00403643"/>
    <w:rsid w:val="00405128"/>
    <w:rsid w:val="00406CFF"/>
    <w:rsid w:val="00416B25"/>
    <w:rsid w:val="00420592"/>
    <w:rsid w:val="004308C3"/>
    <w:rsid w:val="004319E0"/>
    <w:rsid w:val="00437E8C"/>
    <w:rsid w:val="00440225"/>
    <w:rsid w:val="00452A5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6C0"/>
    <w:rsid w:val="004B6AD0"/>
    <w:rsid w:val="004C2D5D"/>
    <w:rsid w:val="004C33E1"/>
    <w:rsid w:val="004E01EB"/>
    <w:rsid w:val="004E2794"/>
    <w:rsid w:val="00510392"/>
    <w:rsid w:val="00513E2A"/>
    <w:rsid w:val="00515F32"/>
    <w:rsid w:val="005224A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739F"/>
    <w:rsid w:val="0068194B"/>
    <w:rsid w:val="00692703"/>
    <w:rsid w:val="006A1962"/>
    <w:rsid w:val="006B5D48"/>
    <w:rsid w:val="006B7D7B"/>
    <w:rsid w:val="006C1A5E"/>
    <w:rsid w:val="006E1507"/>
    <w:rsid w:val="006F78FB"/>
    <w:rsid w:val="00712D8B"/>
    <w:rsid w:val="007273B7"/>
    <w:rsid w:val="00733E0A"/>
    <w:rsid w:val="0074403D"/>
    <w:rsid w:val="00746D44"/>
    <w:rsid w:val="007538DC"/>
    <w:rsid w:val="00757803"/>
    <w:rsid w:val="00766186"/>
    <w:rsid w:val="00773184"/>
    <w:rsid w:val="0079206B"/>
    <w:rsid w:val="00796076"/>
    <w:rsid w:val="007C03EC"/>
    <w:rsid w:val="007C0566"/>
    <w:rsid w:val="007C606B"/>
    <w:rsid w:val="007E6A61"/>
    <w:rsid w:val="007E74CC"/>
    <w:rsid w:val="00801140"/>
    <w:rsid w:val="00803404"/>
    <w:rsid w:val="00834955"/>
    <w:rsid w:val="00841E2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7137"/>
    <w:rsid w:val="009C4DFC"/>
    <w:rsid w:val="009D44F8"/>
    <w:rsid w:val="009D6154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3E5D"/>
    <w:rsid w:val="00A615E1"/>
    <w:rsid w:val="00A755E8"/>
    <w:rsid w:val="00A93A5D"/>
    <w:rsid w:val="00AB32F8"/>
    <w:rsid w:val="00AB610B"/>
    <w:rsid w:val="00AC751D"/>
    <w:rsid w:val="00AD360E"/>
    <w:rsid w:val="00AD40FB"/>
    <w:rsid w:val="00AD782D"/>
    <w:rsid w:val="00AE7650"/>
    <w:rsid w:val="00AF5C40"/>
    <w:rsid w:val="00B10EBE"/>
    <w:rsid w:val="00B236F1"/>
    <w:rsid w:val="00B50F99"/>
    <w:rsid w:val="00B51D1B"/>
    <w:rsid w:val="00B540F4"/>
    <w:rsid w:val="00B60FD0"/>
    <w:rsid w:val="00B622DF"/>
    <w:rsid w:val="00B6332A"/>
    <w:rsid w:val="00B64F7E"/>
    <w:rsid w:val="00B81760"/>
    <w:rsid w:val="00B8338C"/>
    <w:rsid w:val="00B8494C"/>
    <w:rsid w:val="00BA1546"/>
    <w:rsid w:val="00BB2BB1"/>
    <w:rsid w:val="00BB4E51"/>
    <w:rsid w:val="00BB5A5E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0C3"/>
    <w:rsid w:val="00CD323D"/>
    <w:rsid w:val="00CE4030"/>
    <w:rsid w:val="00CE64B3"/>
    <w:rsid w:val="00CF1A49"/>
    <w:rsid w:val="00CF1A7A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129"/>
    <w:rsid w:val="00DA59AA"/>
    <w:rsid w:val="00DB199D"/>
    <w:rsid w:val="00DB6915"/>
    <w:rsid w:val="00DB7E1E"/>
    <w:rsid w:val="00DC1B78"/>
    <w:rsid w:val="00DC2A2F"/>
    <w:rsid w:val="00DC3486"/>
    <w:rsid w:val="00DC600B"/>
    <w:rsid w:val="00DE0FAA"/>
    <w:rsid w:val="00DE136D"/>
    <w:rsid w:val="00DE2721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0F11"/>
    <w:rsid w:val="00EC1351"/>
    <w:rsid w:val="00EC4CBF"/>
    <w:rsid w:val="00EE2CA8"/>
    <w:rsid w:val="00EF17E8"/>
    <w:rsid w:val="00EF51D9"/>
    <w:rsid w:val="00F057F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DC0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7116"/>
  <w15:chartTrackingRefBased/>
  <w15:docId w15:val="{C5BC227D-67FB-4DC5-80A7-1E1F539E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isually-hidden">
    <w:name w:val="visually-hidden"/>
    <w:basedOn w:val="DefaultParagraphFont"/>
    <w:rsid w:val="0067739F"/>
  </w:style>
  <w:style w:type="paragraph" w:customStyle="1" w:styleId="pv-accomplishment-entitysubtitle">
    <w:name w:val="pv-accomplishment-entity__subtitle"/>
    <w:basedOn w:val="Normal"/>
    <w:rsid w:val="0067739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v-accomplishment-entitypublisher">
    <w:name w:val="pv-accomplishment-entity__publisher"/>
    <w:basedOn w:val="DefaultParagraphFont"/>
    <w:rsid w:val="0067739F"/>
  </w:style>
  <w:style w:type="paragraph" w:customStyle="1" w:styleId="Description">
    <w:name w:val="Description"/>
    <w:basedOn w:val="Normal"/>
    <w:qFormat/>
    <w:rsid w:val="0067739F"/>
    <w:pPr>
      <w:numPr>
        <w:numId w:val="15"/>
      </w:numPr>
      <w:spacing w:after="80"/>
    </w:pPr>
    <w:rPr>
      <w:color w:val="auto"/>
    </w:rPr>
  </w:style>
  <w:style w:type="paragraph" w:customStyle="1" w:styleId="pv-accomplishment-entityproficiency">
    <w:name w:val="pv-accomplishment-entity__proficiency"/>
    <w:basedOn w:val="Normal"/>
    <w:rsid w:val="00160EF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shboardprofilecard-screenname">
    <w:name w:val="dashboardprofilecard-screenname"/>
    <w:basedOn w:val="DefaultParagraphFont"/>
    <w:rsid w:val="00841E25"/>
  </w:style>
  <w:style w:type="character" w:customStyle="1" w:styleId="username">
    <w:name w:val="username"/>
    <w:basedOn w:val="DefaultParagraphFont"/>
    <w:rsid w:val="00841E25"/>
  </w:style>
  <w:style w:type="character" w:styleId="UnresolvedMention">
    <w:name w:val="Unresolved Mention"/>
    <w:basedOn w:val="DefaultParagraphFont"/>
    <w:uiPriority w:val="99"/>
    <w:semiHidden/>
    <w:unhideWhenUsed/>
    <w:rsid w:val="00841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fekracomputers/fekracomputers.github.io/" TargetMode="External"/><Relationship Id="rId26" Type="http://schemas.openxmlformats.org/officeDocument/2006/relationships/hyperlink" Target="https://github.com/m7mdyahia/MIPS-Assembler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pixabay.com/en/www-icon-website-world-web-upload-1632431/" TargetMode="External"/><Relationship Id="rId34" Type="http://schemas.openxmlformats.org/officeDocument/2006/relationships/hyperlink" Target="https://twitter.com/M7mdYahia9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kracomputers/IslamicLibraryAndroid" TargetMode="External"/><Relationship Id="rId17" Type="http://schemas.openxmlformats.org/officeDocument/2006/relationships/hyperlink" Target="https://play.google.com/store/apps/details?id=com.fekracomputers.letspray" TargetMode="External"/><Relationship Id="rId25" Type="http://schemas.openxmlformats.org/officeDocument/2006/relationships/hyperlink" Target="https://github.com/TareqElgafy/QuizApp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ekracomputers/twentySeven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linkedin.com/in/mohammad-yahia-75b6556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TareqElgafy/Calculator" TargetMode="External"/><Relationship Id="rId32" Type="http://schemas.openxmlformats.org/officeDocument/2006/relationships/hyperlink" Target="https://stackoverflow.com/users/story/3061221" TargetMode="External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amragaey/quiz-application" TargetMode="External"/><Relationship Id="rId28" Type="http://schemas.openxmlformats.org/officeDocument/2006/relationships/image" Target="media/image6.jpeg"/><Relationship Id="rId36" Type="http://schemas.openxmlformats.org/officeDocument/2006/relationships/hyperlink" Target="file:///F:\Mohammad\Google%20Drive\CV\Wuzzuf.net\me\M7mdYahia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fekracomputers.github.io/" TargetMode="External"/><Relationship Id="rId31" Type="http://schemas.openxmlformats.org/officeDocument/2006/relationships/hyperlink" Target="https://github.com/m7mdyah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fekracomputers.islamiclibrary" TargetMode="External"/><Relationship Id="rId22" Type="http://schemas.openxmlformats.org/officeDocument/2006/relationships/hyperlink" Target="https://github.com/m7mdyahia/chat" TargetMode="External"/><Relationship Id="rId27" Type="http://schemas.openxmlformats.org/officeDocument/2006/relationships/hyperlink" Target="http://ieeexplore.ieee.org/document/7821982/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A4D1A9E19A4009843D59F0D847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D9DC6-5F1B-42C0-BC0E-D9E701B54FA7}"/>
      </w:docPartPr>
      <w:docPartBody>
        <w:p w:rsidR="00033735" w:rsidRDefault="00071FEB">
          <w:pPr>
            <w:pStyle w:val="E7A4D1A9E19A4009843D59F0D84707B8"/>
          </w:pPr>
          <w:r w:rsidRPr="00CF1A49">
            <w:t>·</w:t>
          </w:r>
        </w:p>
      </w:docPartBody>
    </w:docPart>
    <w:docPart>
      <w:docPartPr>
        <w:name w:val="09316A55574C4A56A23F0621C2F7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C8E2-5019-49DD-8958-1CAC31D5D98F}"/>
      </w:docPartPr>
      <w:docPartBody>
        <w:p w:rsidR="00033735" w:rsidRDefault="00071FEB">
          <w:pPr>
            <w:pStyle w:val="09316A55574C4A56A23F0621C2F7EE22"/>
          </w:pPr>
          <w:r w:rsidRPr="00CF1A49">
            <w:t>Experience</w:t>
          </w:r>
        </w:p>
      </w:docPartBody>
    </w:docPart>
    <w:docPart>
      <w:docPartPr>
        <w:name w:val="4C6541D190014860B536EBE05E93D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54A8-001E-4EA1-876E-F2708B24964F}"/>
      </w:docPartPr>
      <w:docPartBody>
        <w:p w:rsidR="00033735" w:rsidRDefault="00071FEB">
          <w:pPr>
            <w:pStyle w:val="4C6541D190014860B536EBE05E93DA9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EB"/>
    <w:rsid w:val="00033735"/>
    <w:rsid w:val="00071FEB"/>
    <w:rsid w:val="0014329F"/>
    <w:rsid w:val="00345E08"/>
    <w:rsid w:val="00356C6F"/>
    <w:rsid w:val="009367F8"/>
    <w:rsid w:val="00B853E6"/>
    <w:rsid w:val="00C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D0721B96442F295352900957C5A4D">
    <w:name w:val="298D0721B96442F295352900957C5A4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B23107B3FB54CD4A4F35BEBD8F8064F">
    <w:name w:val="2B23107B3FB54CD4A4F35BEBD8F8064F"/>
  </w:style>
  <w:style w:type="paragraph" w:customStyle="1" w:styleId="2A9470BA7727498D8CC5F538CCBF005C">
    <w:name w:val="2A9470BA7727498D8CC5F538CCBF005C"/>
  </w:style>
  <w:style w:type="paragraph" w:customStyle="1" w:styleId="E7A4D1A9E19A4009843D59F0D84707B8">
    <w:name w:val="E7A4D1A9E19A4009843D59F0D84707B8"/>
  </w:style>
  <w:style w:type="paragraph" w:customStyle="1" w:styleId="7055F0E9F1824C9AA8766F6868F80D74">
    <w:name w:val="7055F0E9F1824C9AA8766F6868F80D74"/>
  </w:style>
  <w:style w:type="paragraph" w:customStyle="1" w:styleId="6EB0AFAC13684A1D82AB028D8B467774">
    <w:name w:val="6EB0AFAC13684A1D82AB028D8B467774"/>
  </w:style>
  <w:style w:type="paragraph" w:customStyle="1" w:styleId="CAADE8810A8F4ABF890C96ADF35599E1">
    <w:name w:val="CAADE8810A8F4ABF890C96ADF35599E1"/>
  </w:style>
  <w:style w:type="paragraph" w:customStyle="1" w:styleId="5E40CF33D85248E1B8B11CC8F4241DF7">
    <w:name w:val="5E40CF33D85248E1B8B11CC8F4241DF7"/>
  </w:style>
  <w:style w:type="paragraph" w:customStyle="1" w:styleId="49FADD779D3845BF860ACA13F813056A">
    <w:name w:val="49FADD779D3845BF860ACA13F813056A"/>
  </w:style>
  <w:style w:type="paragraph" w:customStyle="1" w:styleId="7BD150AC2C1C4EF19117ECDCFE7D9B3B">
    <w:name w:val="7BD150AC2C1C4EF19117ECDCFE7D9B3B"/>
  </w:style>
  <w:style w:type="paragraph" w:customStyle="1" w:styleId="90DAE9BD344A4D42B44ABC454A893081">
    <w:name w:val="90DAE9BD344A4D42B44ABC454A893081"/>
  </w:style>
  <w:style w:type="paragraph" w:customStyle="1" w:styleId="09316A55574C4A56A23F0621C2F7EE22">
    <w:name w:val="09316A55574C4A56A23F0621C2F7EE22"/>
  </w:style>
  <w:style w:type="paragraph" w:customStyle="1" w:styleId="A648B543AD234ADCA2C22112848D88E7">
    <w:name w:val="A648B543AD234ADCA2C22112848D88E7"/>
  </w:style>
  <w:style w:type="paragraph" w:customStyle="1" w:styleId="C098576E9E664356976D9471598BC46A">
    <w:name w:val="C098576E9E664356976D9471598BC46A"/>
  </w:style>
  <w:style w:type="paragraph" w:customStyle="1" w:styleId="6D8B3AB79CBD45FB8A245D4EC9D0B0FF">
    <w:name w:val="6D8B3AB79CBD45FB8A245D4EC9D0B0FF"/>
  </w:style>
  <w:style w:type="character" w:styleId="SubtleReference">
    <w:name w:val="Subtle Reference"/>
    <w:basedOn w:val="DefaultParagraphFont"/>
    <w:uiPriority w:val="10"/>
    <w:qFormat/>
    <w:rsid w:val="00033735"/>
    <w:rPr>
      <w:b/>
      <w:caps w:val="0"/>
      <w:smallCaps/>
      <w:color w:val="595959" w:themeColor="text1" w:themeTint="A6"/>
    </w:rPr>
  </w:style>
  <w:style w:type="paragraph" w:customStyle="1" w:styleId="3C0DF5BDA0454EEC87E2D786B3DDD8AD">
    <w:name w:val="3C0DF5BDA0454EEC87E2D786B3DDD8AD"/>
  </w:style>
  <w:style w:type="paragraph" w:customStyle="1" w:styleId="7023D267F87140EEB323DED8B9A850B4">
    <w:name w:val="7023D267F87140EEB323DED8B9A850B4"/>
  </w:style>
  <w:style w:type="paragraph" w:customStyle="1" w:styleId="FE5AF15489014F1796315CE63194A00C">
    <w:name w:val="FE5AF15489014F1796315CE63194A00C"/>
  </w:style>
  <w:style w:type="paragraph" w:customStyle="1" w:styleId="A247717FE5114AE8A94B4FDE8D4F5AE7">
    <w:name w:val="A247717FE5114AE8A94B4FDE8D4F5AE7"/>
  </w:style>
  <w:style w:type="paragraph" w:customStyle="1" w:styleId="2E52118B899042128902778D8E1D0BBE">
    <w:name w:val="2E52118B899042128902778D8E1D0BBE"/>
  </w:style>
  <w:style w:type="paragraph" w:customStyle="1" w:styleId="CD7194190F4843E988A2D18F9CD96443">
    <w:name w:val="CD7194190F4843E988A2D18F9CD96443"/>
  </w:style>
  <w:style w:type="paragraph" w:customStyle="1" w:styleId="AC248D70AB414F718E68962C0051F5AC">
    <w:name w:val="AC248D70AB414F718E68962C0051F5AC"/>
  </w:style>
  <w:style w:type="paragraph" w:customStyle="1" w:styleId="4C6541D190014860B536EBE05E93DA93">
    <w:name w:val="4C6541D190014860B536EBE05E93DA93"/>
  </w:style>
  <w:style w:type="paragraph" w:customStyle="1" w:styleId="0DB3642DB32A450C9CC8D9BC90D2BEB4">
    <w:name w:val="0DB3642DB32A450C9CC8D9BC90D2BEB4"/>
  </w:style>
  <w:style w:type="paragraph" w:customStyle="1" w:styleId="6869DF65305D4372B3563BF36A478DEC">
    <w:name w:val="6869DF65305D4372B3563BF36A478DEC"/>
  </w:style>
  <w:style w:type="paragraph" w:customStyle="1" w:styleId="F7ABCB95CE9F4CE28614A5D8A652AA20">
    <w:name w:val="F7ABCB95CE9F4CE28614A5D8A652AA20"/>
  </w:style>
  <w:style w:type="paragraph" w:customStyle="1" w:styleId="D105BC55BCA1471FA6EDF8CCF5628A84">
    <w:name w:val="D105BC55BCA1471FA6EDF8CCF5628A84"/>
  </w:style>
  <w:style w:type="paragraph" w:customStyle="1" w:styleId="1AF2651F88684A2DBE8C6A269393A771">
    <w:name w:val="1AF2651F88684A2DBE8C6A269393A771"/>
  </w:style>
  <w:style w:type="paragraph" w:customStyle="1" w:styleId="6137BEE4DC27422995690FB0726C5AD5">
    <w:name w:val="6137BEE4DC27422995690FB0726C5AD5"/>
  </w:style>
  <w:style w:type="paragraph" w:customStyle="1" w:styleId="0135B17754CD4A42B0C17A547375A3B0">
    <w:name w:val="0135B17754CD4A42B0C17A547375A3B0"/>
  </w:style>
  <w:style w:type="paragraph" w:customStyle="1" w:styleId="C17FDBE7B6D0403496DF308998A9A397">
    <w:name w:val="C17FDBE7B6D0403496DF308998A9A397"/>
  </w:style>
  <w:style w:type="paragraph" w:customStyle="1" w:styleId="74A844DF189741CB8BF3346BCE1A1D87">
    <w:name w:val="74A844DF189741CB8BF3346BCE1A1D87"/>
  </w:style>
  <w:style w:type="paragraph" w:customStyle="1" w:styleId="CCAF2060AD7745AA890DCEF3C7F4D9D7">
    <w:name w:val="CCAF2060AD7745AA890DCEF3C7F4D9D7"/>
  </w:style>
  <w:style w:type="paragraph" w:customStyle="1" w:styleId="8F26B1114F30404AB1C3CDE0D8A7BDD3">
    <w:name w:val="8F26B1114F30404AB1C3CDE0D8A7BDD3"/>
  </w:style>
  <w:style w:type="paragraph" w:customStyle="1" w:styleId="CB8D23CB7D254396B7DBDD0A27CA5CE8">
    <w:name w:val="CB8D23CB7D254396B7DBDD0A27CA5CE8"/>
  </w:style>
  <w:style w:type="paragraph" w:customStyle="1" w:styleId="579C35B3187443688B483EF7A5430E27">
    <w:name w:val="579C35B3187443688B483EF7A5430E27"/>
  </w:style>
  <w:style w:type="paragraph" w:customStyle="1" w:styleId="3729B5EBAE1B4E28B4C9C8C96C987206">
    <w:name w:val="3729B5EBAE1B4E28B4C9C8C96C987206"/>
  </w:style>
  <w:style w:type="paragraph" w:customStyle="1" w:styleId="172BBC0B67A8494FA9B0B4C95B58D7EE">
    <w:name w:val="172BBC0B67A8494FA9B0B4C95B58D7EE"/>
  </w:style>
  <w:style w:type="paragraph" w:customStyle="1" w:styleId="E755C37F9F7F4FAEA3FF9964EADEEAB8">
    <w:name w:val="E755C37F9F7F4FAEA3FF9964EADEEAB8"/>
  </w:style>
  <w:style w:type="paragraph" w:customStyle="1" w:styleId="5E1A450A89C94C9193E0D2A1BBFC9101">
    <w:name w:val="5E1A450A89C94C9193E0D2A1BBFC9101"/>
  </w:style>
  <w:style w:type="paragraph" w:customStyle="1" w:styleId="8A92C22996074605B1CF1B100EBA1D42">
    <w:name w:val="8A92C22996074605B1CF1B100EBA1D42"/>
  </w:style>
  <w:style w:type="paragraph" w:customStyle="1" w:styleId="F62C5F6B1ABB44D5B3E0DEC6CC36534D">
    <w:name w:val="F62C5F6B1ABB44D5B3E0DEC6CC36534D"/>
    <w:rsid w:val="00033735"/>
  </w:style>
  <w:style w:type="paragraph" w:customStyle="1" w:styleId="C5FFEE126710433892D00F93C41F6A63">
    <w:name w:val="C5FFEE126710433892D00F93C41F6A63"/>
    <w:rsid w:val="00033735"/>
  </w:style>
  <w:style w:type="paragraph" w:customStyle="1" w:styleId="E5534318977F4F4AA5F294504F5071DE">
    <w:name w:val="E5534318977F4F4AA5F294504F5071DE"/>
    <w:rsid w:val="00033735"/>
  </w:style>
  <w:style w:type="paragraph" w:customStyle="1" w:styleId="015CFE4EB8CC4CCF9B70D87B81AC1F76">
    <w:name w:val="015CFE4EB8CC4CCF9B70D87B81AC1F76"/>
    <w:rsid w:val="00033735"/>
  </w:style>
  <w:style w:type="paragraph" w:customStyle="1" w:styleId="9D86CFC7AB30457D860181768A9F62DA">
    <w:name w:val="9D86CFC7AB30457D860181768A9F62DA"/>
    <w:rsid w:val="00033735"/>
  </w:style>
  <w:style w:type="paragraph" w:customStyle="1" w:styleId="A99D20D235824F4994163D34189B9E5B">
    <w:name w:val="A99D20D235824F4994163D34189B9E5B"/>
    <w:rsid w:val="00033735"/>
  </w:style>
  <w:style w:type="paragraph" w:customStyle="1" w:styleId="3316C2D10C4941DB8332CB9F80D26BEF">
    <w:name w:val="3316C2D10C4941DB8332CB9F80D26BEF"/>
    <w:rsid w:val="00033735"/>
  </w:style>
  <w:style w:type="paragraph" w:customStyle="1" w:styleId="3E681841C2D54C928429D465C04171AF">
    <w:name w:val="3E681841C2D54C928429D465C04171AF"/>
    <w:rsid w:val="00033735"/>
  </w:style>
  <w:style w:type="paragraph" w:customStyle="1" w:styleId="2346554EE46C4513A2B70216B1E07C43">
    <w:name w:val="2346554EE46C4513A2B70216B1E07C43"/>
    <w:rsid w:val="00033735"/>
  </w:style>
  <w:style w:type="paragraph" w:customStyle="1" w:styleId="B010843CD6EB421AAB5C5B51845441EC">
    <w:name w:val="B010843CD6EB421AAB5C5B51845441EC"/>
    <w:rsid w:val="00033735"/>
  </w:style>
  <w:style w:type="paragraph" w:customStyle="1" w:styleId="6B0C8FD9B6DD4350BC12B850638D5529">
    <w:name w:val="6B0C8FD9B6DD4350BC12B850638D5529"/>
    <w:rsid w:val="00033735"/>
  </w:style>
  <w:style w:type="paragraph" w:customStyle="1" w:styleId="9FFF38C74FFD4C12A736D6F7EFDB4611">
    <w:name w:val="9FFF38C74FFD4C12A736D6F7EFDB4611"/>
    <w:rsid w:val="00033735"/>
  </w:style>
  <w:style w:type="paragraph" w:customStyle="1" w:styleId="BDC067B84AA34015976C2075A6495712">
    <w:name w:val="BDC067B84AA34015976C2075A6495712"/>
    <w:rsid w:val="00033735"/>
  </w:style>
  <w:style w:type="paragraph" w:customStyle="1" w:styleId="DB8808C6D913414B9196F3836C9A67AC">
    <w:name w:val="DB8808C6D913414B9196F3836C9A67AC"/>
    <w:rsid w:val="00033735"/>
  </w:style>
  <w:style w:type="paragraph" w:customStyle="1" w:styleId="FDF099D36F134BC6AADE1216CA40E05B">
    <w:name w:val="FDF099D36F134BC6AADE1216CA40E05B"/>
    <w:rsid w:val="009367F8"/>
  </w:style>
  <w:style w:type="paragraph" w:customStyle="1" w:styleId="26D45135BF884615B70F32FA81898982">
    <w:name w:val="26D45135BF884615B70F32FA81898982"/>
    <w:rsid w:val="00936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8726A-C0A6-451F-B0A6-E61BD9EF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6428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10</cp:revision>
  <cp:lastPrinted>2018-12-05T05:21:00Z</cp:lastPrinted>
  <dcterms:created xsi:type="dcterms:W3CDTF">2017-12-17T14:38:00Z</dcterms:created>
  <dcterms:modified xsi:type="dcterms:W3CDTF">2019-08-20T21:56:00Z</dcterms:modified>
  <cp:category/>
</cp:coreProperties>
</file>